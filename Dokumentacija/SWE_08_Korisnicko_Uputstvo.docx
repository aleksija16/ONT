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512CC8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462FE366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3633ABE1" w14:textId="77777777" w:rsidR="00CA2A0E" w:rsidRDefault="00CA2A0E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ONT</w:t>
      </w:r>
    </w:p>
    <w:p w14:paraId="775598D2" w14:textId="77777777" w:rsidR="000D13F9" w:rsidRPr="00CA2A0E" w:rsidRDefault="00CA2A0E" w:rsidP="000D13F9">
      <w:pPr>
        <w:pStyle w:val="Title"/>
        <w:jc w:val="right"/>
        <w:rPr>
          <w:i/>
          <w:iCs/>
          <w:sz w:val="44"/>
          <w:lang w:val="sr-Latn-RS"/>
        </w:rPr>
      </w:pPr>
      <w:r>
        <w:rPr>
          <w:i/>
          <w:iCs/>
          <w:sz w:val="44"/>
          <w:lang w:val="sr-Latn-CS"/>
        </w:rPr>
        <w:t>Organizacija Ni</w:t>
      </w:r>
      <w:r>
        <w:rPr>
          <w:i/>
          <w:iCs/>
          <w:sz w:val="44"/>
          <w:lang w:val="sr-Latn-RS"/>
        </w:rPr>
        <w:t>škog Turizma</w:t>
      </w:r>
    </w:p>
    <w:p w14:paraId="29D4B86F" w14:textId="77777777" w:rsidR="00CA2A0E" w:rsidRPr="00CA2A0E" w:rsidRDefault="00CA2A0E" w:rsidP="00CA2A0E">
      <w:pPr>
        <w:rPr>
          <w:lang w:val="sr-Latn-CS"/>
        </w:rPr>
      </w:pPr>
    </w:p>
    <w:p w14:paraId="60B455CF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14CDE17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7CF0BD71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3AA094E2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3D7C78A5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11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6B2D23E9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D9F3C31" w14:textId="77777777">
        <w:tc>
          <w:tcPr>
            <w:tcW w:w="2304" w:type="dxa"/>
          </w:tcPr>
          <w:p w14:paraId="3DC796E8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2CF52676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53D15116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20209921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19219B51" w14:textId="77777777">
        <w:tc>
          <w:tcPr>
            <w:tcW w:w="2304" w:type="dxa"/>
          </w:tcPr>
          <w:p w14:paraId="00D4D5EF" w14:textId="77777777" w:rsidR="005107C5" w:rsidRPr="00EC25D8" w:rsidRDefault="00CA2A0E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27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>
              <w:rPr>
                <w:lang w:val="sr-Latn-CS"/>
              </w:rPr>
              <w:t>.2020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001FD2CC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5FE68C96" w14:textId="77777777" w:rsidR="005107C5" w:rsidRPr="00EC25D8" w:rsidRDefault="00CA2A0E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 verzija</w:t>
            </w:r>
          </w:p>
        </w:tc>
        <w:tc>
          <w:tcPr>
            <w:tcW w:w="2304" w:type="dxa"/>
          </w:tcPr>
          <w:p w14:paraId="2AAC4FD7" w14:textId="77777777" w:rsidR="00CA2A0E" w:rsidRPr="00CA2A0E" w:rsidRDefault="00CA2A0E" w:rsidP="00CA2A0E">
            <w:pPr>
              <w:pStyle w:val="Tabletext"/>
              <w:rPr>
                <w:lang w:val="sr-Latn-CS"/>
              </w:rPr>
            </w:pPr>
            <w:r w:rsidRPr="00CA2A0E">
              <w:rPr>
                <w:lang w:val="sr-Latn-CS"/>
              </w:rPr>
              <w:t>Aleksandra Jovanović</w:t>
            </w:r>
          </w:p>
          <w:p w14:paraId="2F7FA40D" w14:textId="77777777" w:rsidR="00CA2A0E" w:rsidRPr="00CA2A0E" w:rsidRDefault="00CA2A0E" w:rsidP="00CA2A0E">
            <w:pPr>
              <w:pStyle w:val="Tabletext"/>
              <w:rPr>
                <w:lang w:val="sr-Latn-CS"/>
              </w:rPr>
            </w:pPr>
            <w:r w:rsidRPr="00CA2A0E">
              <w:rPr>
                <w:lang w:val="sr-Latn-CS"/>
              </w:rPr>
              <w:t>Sara Jovanović</w:t>
            </w:r>
          </w:p>
          <w:p w14:paraId="4EC5625C" w14:textId="77777777" w:rsidR="00CA2A0E" w:rsidRPr="00CA2A0E" w:rsidRDefault="00CA2A0E" w:rsidP="00CA2A0E">
            <w:pPr>
              <w:pStyle w:val="Tabletext"/>
              <w:rPr>
                <w:lang w:val="sr-Latn-CS"/>
              </w:rPr>
            </w:pPr>
            <w:r w:rsidRPr="00CA2A0E">
              <w:rPr>
                <w:lang w:val="sr-Latn-CS"/>
              </w:rPr>
              <w:t>Valentina Jošanović</w:t>
            </w:r>
          </w:p>
          <w:p w14:paraId="055B42E2" w14:textId="7CD4E177" w:rsidR="00B94209" w:rsidRPr="00EC25D8" w:rsidRDefault="00B94209" w:rsidP="00CA2A0E">
            <w:pPr>
              <w:pStyle w:val="Tabletext"/>
              <w:spacing w:after="0"/>
              <w:rPr>
                <w:lang w:val="sr-Latn-CS"/>
              </w:rPr>
            </w:pPr>
          </w:p>
        </w:tc>
      </w:tr>
    </w:tbl>
    <w:p w14:paraId="39502348" w14:textId="77777777" w:rsidR="005E762D" w:rsidRPr="00533BAC" w:rsidRDefault="005E762D" w:rsidP="00DC4A22">
      <w:pPr>
        <w:rPr>
          <w:lang w:val="sr-Latn-CS"/>
        </w:rPr>
      </w:pPr>
    </w:p>
    <w:p w14:paraId="5266451E" w14:textId="77777777" w:rsidR="00CA718A" w:rsidRDefault="00CA718A" w:rsidP="00734E5F">
      <w:pPr>
        <w:pStyle w:val="Title"/>
        <w:rPr>
          <w:lang w:val="sr-Latn-CS"/>
        </w:rPr>
      </w:pPr>
    </w:p>
    <w:p w14:paraId="38766013" w14:textId="77777777" w:rsidR="00CA718A" w:rsidRDefault="00CA718A" w:rsidP="00CA718A">
      <w:pPr>
        <w:rPr>
          <w:lang w:val="sr-Latn-CS"/>
        </w:rPr>
      </w:pPr>
      <w:r>
        <w:rPr>
          <w:lang w:val="sr-Latn-CS"/>
        </w:rPr>
        <w:br w:type="page"/>
      </w:r>
    </w:p>
    <w:p w14:paraId="30507A04" w14:textId="77777777" w:rsidR="00CA718A" w:rsidRPr="00CA718A" w:rsidRDefault="00CA718A">
      <w:pPr>
        <w:pStyle w:val="TOCHeading"/>
        <w:rPr>
          <w:lang w:val="sr-Latn-RS"/>
        </w:rPr>
      </w:pPr>
      <w:r>
        <w:lastRenderedPageBreak/>
        <w:t>Sadr</w:t>
      </w:r>
      <w:r>
        <w:rPr>
          <w:lang w:val="sr-Latn-RS"/>
        </w:rPr>
        <w:t>žaj</w:t>
      </w:r>
    </w:p>
    <w:p w14:paraId="5B4C6253" w14:textId="57DD3533" w:rsidR="00695ABD" w:rsidRDefault="00CA718A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4194241" w:history="1">
        <w:r w:rsidR="00695ABD" w:rsidRPr="005E3788">
          <w:rPr>
            <w:rStyle w:val="Hyperlink"/>
            <w:noProof/>
            <w:lang w:val="sr-Latn-CS"/>
          </w:rPr>
          <w:t>1</w:t>
        </w:r>
        <w:r w:rsidR="00695ABD"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="00695ABD" w:rsidRPr="005E3788">
          <w:rPr>
            <w:rStyle w:val="Hyperlink"/>
            <w:noProof/>
            <w:lang w:val="sr-Latn-CS"/>
          </w:rPr>
          <w:t>Uvod</w:t>
        </w:r>
        <w:r w:rsidR="00695ABD">
          <w:rPr>
            <w:noProof/>
            <w:webHidden/>
          </w:rPr>
          <w:tab/>
        </w:r>
        <w:r w:rsidR="00695ABD">
          <w:rPr>
            <w:noProof/>
            <w:webHidden/>
          </w:rPr>
          <w:fldChar w:fldCharType="begin"/>
        </w:r>
        <w:r w:rsidR="00695ABD">
          <w:rPr>
            <w:noProof/>
            <w:webHidden/>
          </w:rPr>
          <w:instrText xml:space="preserve"> PAGEREF _Toc44194241 \h </w:instrText>
        </w:r>
        <w:r w:rsidR="00695ABD">
          <w:rPr>
            <w:noProof/>
            <w:webHidden/>
          </w:rPr>
        </w:r>
        <w:r w:rsidR="00695ABD">
          <w:rPr>
            <w:noProof/>
            <w:webHidden/>
          </w:rPr>
          <w:fldChar w:fldCharType="separate"/>
        </w:r>
        <w:r w:rsidR="00695ABD">
          <w:rPr>
            <w:noProof/>
            <w:webHidden/>
          </w:rPr>
          <w:t>5</w:t>
        </w:r>
        <w:r w:rsidR="00695ABD">
          <w:rPr>
            <w:noProof/>
            <w:webHidden/>
          </w:rPr>
          <w:fldChar w:fldCharType="end"/>
        </w:r>
      </w:hyperlink>
    </w:p>
    <w:p w14:paraId="1C64F36E" w14:textId="57068D8B" w:rsidR="00695ABD" w:rsidRDefault="00695ABD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2" w:history="1">
        <w:r w:rsidRPr="005E3788">
          <w:rPr>
            <w:rStyle w:val="Hyperlink"/>
            <w:noProof/>
            <w:lang w:val="sr-Latn-CS"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CS"/>
          </w:rPr>
          <w:t>Početna stranica portala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DB7E4D" w14:textId="5F6E1315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43" w:history="1">
        <w:r w:rsidRPr="005E3788">
          <w:rPr>
            <w:rStyle w:val="Hyperlink"/>
            <w:lang w:val="sr-Latn-RS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lang w:val="sr-Latn-RS"/>
          </w:rPr>
          <w:t>Elementi na početnoj stranici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A894AC7" w14:textId="121A219D" w:rsidR="00695ABD" w:rsidRDefault="00695ABD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4" w:history="1">
        <w:r w:rsidRPr="005E3788">
          <w:rPr>
            <w:rStyle w:val="Hyperlink"/>
            <w:noProof/>
            <w:lang w:val="sr-Latn-RS"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RS"/>
          </w:rPr>
          <w:t>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06A955" w14:textId="71A1EDB6" w:rsidR="00695ABD" w:rsidRDefault="00695ABD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5" w:history="1">
        <w:r w:rsidRPr="005E3788">
          <w:rPr>
            <w:rStyle w:val="Hyperlink"/>
            <w:noProof/>
            <w:lang w:val="sr-Latn-RS"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RS"/>
          </w:rPr>
          <w:t>Padajući meni kod imena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9AF115" w14:textId="28C2DC7B" w:rsidR="00695ABD" w:rsidRDefault="00695ABD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6" w:history="1">
        <w:r w:rsidRPr="005E3788">
          <w:rPr>
            <w:rStyle w:val="Hyperlink"/>
            <w:noProof/>
            <w:lang w:val="sr-Latn-RS"/>
          </w:rPr>
          <w:t>2.1.3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RS"/>
          </w:rPr>
          <w:t>Padajući meni u gornjem desnom uglu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1F65E0" w14:textId="4DF5A374" w:rsidR="00695ABD" w:rsidRDefault="00695ABD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7" w:history="1">
        <w:r w:rsidRPr="005E3788">
          <w:rPr>
            <w:rStyle w:val="Hyperlink"/>
            <w:noProof/>
            <w:lang w:val="sr-Latn-RS"/>
          </w:rPr>
          <w:t>2.1.4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RS"/>
          </w:rPr>
          <w:t>Logo organizacije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944BDE" w14:textId="6594841A" w:rsidR="00695ABD" w:rsidRDefault="00695ABD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8" w:history="1">
        <w:r w:rsidRPr="005E3788">
          <w:rPr>
            <w:rStyle w:val="Hyperlink"/>
            <w:noProof/>
            <w:lang w:val="sr-Latn-RS"/>
          </w:rPr>
          <w:t>2.1.5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RS"/>
          </w:rPr>
          <w:t>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2F6979" w14:textId="76BFE02A" w:rsidR="00695ABD" w:rsidRDefault="00695ABD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49" w:history="1">
        <w:r w:rsidRPr="005E3788">
          <w:rPr>
            <w:rStyle w:val="Hyperlink"/>
            <w:noProof/>
            <w:lang w:val="sr-Latn-CS"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CS"/>
          </w:rPr>
          <w:t>Neulogovani korisnik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EE4165" w14:textId="3D52D4CE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0" w:history="1">
        <w:r w:rsidRPr="005E3788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liste svih tura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44F6B87" w14:textId="6AAE61A9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1" w:history="1">
        <w:r w:rsidRPr="005E3788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tura po vodiču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5DCD77C" w14:textId="157A985D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2" w:history="1">
        <w:r w:rsidRPr="005E3788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jedne 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44387CA" w14:textId="67BE1887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3" w:history="1">
        <w:r w:rsidRPr="005E3788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liste svih znamenitosti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DBD1EC1" w14:textId="07484C40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4" w:history="1">
        <w:r w:rsidRPr="005E3788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znamenitosti po tipu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  <w:bookmarkStart w:id="0" w:name="_GoBack"/>
      <w:bookmarkEnd w:id="0"/>
    </w:p>
    <w:p w14:paraId="0B51D22B" w14:textId="75585132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5" w:history="1">
        <w:r w:rsidRPr="005E3788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jedne znamenitosti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CF87F6E" w14:textId="09DE9E30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6" w:history="1">
        <w:r w:rsidRPr="005E3788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liste svih vodiča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43D8790" w14:textId="77F4EF7D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7" w:history="1">
        <w:r w:rsidRPr="005E3788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jednog vodiča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78668AC" w14:textId="67A692C0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8" w:history="1">
        <w:r w:rsidRPr="005E3788">
          <w:rPr>
            <w:rStyle w:val="Hyperlink"/>
          </w:rPr>
          <w:t>3.9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svih kvizova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A6A3B4B" w14:textId="763FE2AA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59" w:history="1">
        <w:r w:rsidRPr="005E3788">
          <w:rPr>
            <w:rStyle w:val="Hyperlink"/>
          </w:rPr>
          <w:t>3.10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liste učesnika u kvizovima (Hall of Fame)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871778C" w14:textId="6B14EF5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0" w:history="1">
        <w:r w:rsidRPr="005E3788">
          <w:rPr>
            <w:rStyle w:val="Hyperlink"/>
          </w:rPr>
          <w:t>3.11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Registracija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40424C0" w14:textId="1C38B617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1" w:history="1">
        <w:r w:rsidRPr="005E3788">
          <w:rPr>
            <w:rStyle w:val="Hyperlink"/>
          </w:rPr>
          <w:t>3.12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Prijava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E02D35D" w14:textId="48F84BA5" w:rsidR="00695ABD" w:rsidRDefault="00695ABD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62" w:history="1">
        <w:r w:rsidRPr="005E3788">
          <w:rPr>
            <w:rStyle w:val="Hyperlink"/>
            <w:noProof/>
            <w:lang w:val="sr-Latn-CS"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CS"/>
          </w:rPr>
          <w:t>Vodič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7342B2" w14:textId="2B42190D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3" w:history="1">
        <w:r w:rsidRPr="005E3788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svog profila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69D26B12" w14:textId="4F97F698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4" w:history="1">
        <w:r w:rsidRPr="005E3788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svojih rezervacija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8628B86" w14:textId="3E34C056" w:rsidR="00695ABD" w:rsidRDefault="00695ABD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65" w:history="1">
        <w:r w:rsidRPr="005E3788">
          <w:rPr>
            <w:rStyle w:val="Hyperlink"/>
            <w:noProof/>
            <w:lang w:val="sr-Latn-CS"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CS"/>
          </w:rPr>
          <w:t>Turista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8F626F" w14:textId="47A46D30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6" w:history="1">
        <w:r w:rsidRPr="005E3788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svog profila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2BFEC21" w14:textId="0ACBCCCF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7" w:history="1">
        <w:r w:rsidRPr="005E3788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Rezervacija obične 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7D2837B" w14:textId="5F3387EF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8" w:history="1">
        <w:r w:rsidRPr="005E3788">
          <w:rPr>
            <w:rStyle w:val="Hyperlink"/>
          </w:rPr>
          <w:t>5.3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Kreiranje custom rezervacije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20AE931" w14:textId="543559FC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69" w:history="1">
        <w:r w:rsidRPr="005E3788">
          <w:rPr>
            <w:rStyle w:val="Hyperlink"/>
          </w:rPr>
          <w:t>5.4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svojih rezervacija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17A0B8AC" w14:textId="085B84A8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0" w:history="1">
        <w:r w:rsidRPr="005E3788">
          <w:rPr>
            <w:rStyle w:val="Hyperlink"/>
          </w:rPr>
          <w:t>5.5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Ocenjivanje ture (Anketa)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BD956FC" w14:textId="1F59368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1" w:history="1">
        <w:r w:rsidRPr="005E3788">
          <w:rPr>
            <w:rStyle w:val="Hyperlink"/>
          </w:rPr>
          <w:t>5.6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Ocenjivanje vodiča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2BEAB360" w14:textId="1D8CBAF9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2" w:history="1">
        <w:r w:rsidRPr="005E3788">
          <w:rPr>
            <w:rStyle w:val="Hyperlink"/>
          </w:rPr>
          <w:t>5.7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Rađenje kviza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65F03BB2" w14:textId="291B2A96" w:rsidR="00695ABD" w:rsidRDefault="00695ABD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Latn-RS" w:eastAsia="sr-Latn-RS"/>
        </w:rPr>
      </w:pPr>
      <w:hyperlink w:anchor="_Toc44194273" w:history="1">
        <w:r w:rsidRPr="005E3788">
          <w:rPr>
            <w:rStyle w:val="Hyperlink"/>
            <w:noProof/>
            <w:lang w:val="sr-Latn-CS"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  <w:noProof/>
            <w:lang w:val="sr-Latn-CS"/>
          </w:rPr>
          <w:t>Administrator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_Toc44194273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2F02FD" w14:textId="1E201F3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4" w:history="1">
        <w:r w:rsidRPr="005E3788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svih rezervacija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42929042" w14:textId="5253BFAC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5" w:history="1">
        <w:r w:rsidRPr="005E3788">
          <w:rPr>
            <w:rStyle w:val="Hyperlink"/>
          </w:rPr>
          <w:t>6.2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Kreiranje naloga vodiču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0BB5007B" w14:textId="5C1DD947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6" w:history="1">
        <w:r w:rsidRPr="005E3788">
          <w:rPr>
            <w:rStyle w:val="Hyperlink"/>
          </w:rPr>
          <w:t>6.3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Izmena naloga vodiča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39E0339E" w14:textId="2EEB20A8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7" w:history="1">
        <w:r w:rsidRPr="005E3788">
          <w:rPr>
            <w:rStyle w:val="Hyperlink"/>
          </w:rPr>
          <w:t>6.4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Brisanje naloga vodiča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6929126E" w14:textId="2BBC5AB5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8" w:history="1">
        <w:r w:rsidRPr="005E3788">
          <w:rPr>
            <w:rStyle w:val="Hyperlink"/>
          </w:rPr>
          <w:t>6.5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Dodavanje 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67B50496" w14:textId="35742B5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79" w:history="1">
        <w:r w:rsidRPr="005E3788">
          <w:rPr>
            <w:rStyle w:val="Hyperlink"/>
          </w:rPr>
          <w:t>6.6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Izmena 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267DEDA6" w14:textId="7C9D1948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0" w:history="1">
        <w:r w:rsidRPr="005E3788">
          <w:rPr>
            <w:rStyle w:val="Hyperlink"/>
          </w:rPr>
          <w:t>6.7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Brisanje 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4812B625" w14:textId="74545B5B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1" w:history="1">
        <w:r w:rsidRPr="005E3788">
          <w:rPr>
            <w:rStyle w:val="Hyperlink"/>
          </w:rPr>
          <w:t>6.8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Dodavanje znamenitosti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10E2962A" w14:textId="0E42EF91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2" w:history="1">
        <w:r w:rsidRPr="005E3788">
          <w:rPr>
            <w:rStyle w:val="Hyperlink"/>
          </w:rPr>
          <w:t>6.9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Izmena znamenitosti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5FA7923D" w14:textId="74EBA5B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3" w:history="1">
        <w:r w:rsidRPr="005E3788">
          <w:rPr>
            <w:rStyle w:val="Hyperlink"/>
          </w:rPr>
          <w:t>6.10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Dodavanje slike uz znamenitost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3AA204DA" w14:textId="79566EAC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4" w:history="1">
        <w:r w:rsidRPr="005E3788">
          <w:rPr>
            <w:rStyle w:val="Hyperlink"/>
          </w:rPr>
          <w:t>6.11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Brisanje znamenitosti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74A0FF1A" w14:textId="46A8E00B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5" w:history="1">
        <w:r w:rsidRPr="005E3788">
          <w:rPr>
            <w:rStyle w:val="Hyperlink"/>
          </w:rPr>
          <w:t>6.12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Dodavanje kviza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5F677577" w14:textId="279EB440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6" w:history="1">
        <w:r w:rsidRPr="005E3788">
          <w:rPr>
            <w:rStyle w:val="Hyperlink"/>
          </w:rPr>
          <w:t>6.13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Ažuriranje podataka o kvizu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1F123B29" w14:textId="192C40F3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7" w:history="1">
        <w:r w:rsidRPr="005E3788">
          <w:rPr>
            <w:rStyle w:val="Hyperlink"/>
          </w:rPr>
          <w:t>6.14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Prikaz jednog kviza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19746113" w14:textId="78C240BE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8" w:history="1">
        <w:r w:rsidRPr="005E3788">
          <w:rPr>
            <w:rStyle w:val="Hyperlink"/>
          </w:rPr>
          <w:t>6.15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Dodavanje pitanja u kviz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20BCCCD4" w14:textId="76717A46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89" w:history="1">
        <w:r w:rsidRPr="005E3788">
          <w:rPr>
            <w:rStyle w:val="Hyperlink"/>
          </w:rPr>
          <w:t>6.16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Izmena pitanja u kvizu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060A99F7" w14:textId="2C75C6C2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90" w:history="1">
        <w:r w:rsidRPr="005E3788">
          <w:rPr>
            <w:rStyle w:val="Hyperlink"/>
          </w:rPr>
          <w:t>6.17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Brisanje pitanja iz kviza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5FC14E01" w14:textId="28BFE841" w:rsidR="00695ABD" w:rsidRDefault="00695ABD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Latn-RS" w:eastAsia="sr-Latn-RS"/>
        </w:rPr>
      </w:pPr>
      <w:hyperlink w:anchor="_Toc44194291" w:history="1">
        <w:r w:rsidRPr="005E3788">
          <w:rPr>
            <w:rStyle w:val="Hyperlink"/>
          </w:rPr>
          <w:t>6.18</w:t>
        </w:r>
        <w:r>
          <w:rPr>
            <w:rFonts w:asciiTheme="minorHAnsi" w:eastAsiaTheme="minorEastAsia" w:hAnsiTheme="minorHAnsi" w:cstheme="minorBidi"/>
            <w:sz w:val="22"/>
            <w:szCs w:val="22"/>
            <w:lang w:val="sr-Latn-RS" w:eastAsia="sr-Latn-RS"/>
          </w:rPr>
          <w:tab/>
        </w:r>
        <w:r w:rsidRPr="005E3788">
          <w:rPr>
            <w:rStyle w:val="Hyperlink"/>
          </w:rPr>
          <w:t>Pregled komentara o turi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_Toc44194291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2A4665B0" w14:textId="433820BA" w:rsidR="00CA718A" w:rsidRDefault="00CA718A">
      <w:r>
        <w:rPr>
          <w:b/>
          <w:bCs/>
          <w:noProof/>
        </w:rPr>
        <w:fldChar w:fldCharType="end"/>
      </w:r>
    </w:p>
    <w:p w14:paraId="69B7D725" w14:textId="77777777" w:rsidR="00CA2A0E" w:rsidRDefault="00CA2A0E" w:rsidP="00CA718A">
      <w:pPr>
        <w:rPr>
          <w:lang w:val="sr-Latn-CS"/>
        </w:rPr>
      </w:pPr>
    </w:p>
    <w:p w14:paraId="4CC59359" w14:textId="77777777" w:rsidR="005E762D" w:rsidRDefault="005E762D" w:rsidP="00734E5F">
      <w:pPr>
        <w:pStyle w:val="Title"/>
        <w:rPr>
          <w:lang w:val="sr-Latn-CS"/>
        </w:rPr>
      </w:pP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CA2A0E">
        <w:rPr>
          <w:lang w:val="sr-Latn-CS"/>
        </w:rPr>
        <w:t>ONT</w:t>
      </w:r>
    </w:p>
    <w:p w14:paraId="52B2AAE0" w14:textId="77777777" w:rsidR="009B4BA5" w:rsidRPr="009B4BA5" w:rsidRDefault="009B4BA5" w:rsidP="00DC4A22">
      <w:pPr>
        <w:rPr>
          <w:lang w:val="sr-Latn-CS"/>
        </w:rPr>
      </w:pPr>
    </w:p>
    <w:p w14:paraId="2B5242A5" w14:textId="043AAE1B" w:rsidR="005E762D" w:rsidRDefault="005E762D" w:rsidP="00DC4A22">
      <w:pPr>
        <w:pStyle w:val="Heading1"/>
        <w:ind w:left="0" w:firstLine="0"/>
        <w:rPr>
          <w:lang w:val="sr-Latn-CS"/>
        </w:rPr>
      </w:pPr>
      <w:bookmarkStart w:id="1" w:name="_Toc144046293"/>
      <w:bookmarkStart w:id="2" w:name="_Toc44194241"/>
      <w:r w:rsidRPr="00533BAC">
        <w:rPr>
          <w:lang w:val="sr-Latn-CS"/>
        </w:rPr>
        <w:t>Uvod</w:t>
      </w:r>
      <w:bookmarkEnd w:id="1"/>
      <w:bookmarkEnd w:id="2"/>
    </w:p>
    <w:p w14:paraId="4BA1FD59" w14:textId="77777777" w:rsidR="00E16859" w:rsidRPr="00E16859" w:rsidRDefault="00E16859" w:rsidP="00E16859">
      <w:pPr>
        <w:widowControl/>
        <w:autoSpaceDE/>
        <w:autoSpaceDN/>
        <w:spacing w:before="60" w:after="60" w:line="240" w:lineRule="auto"/>
        <w:rPr>
          <w:rFonts w:ascii="Segoe UI" w:hAnsi="Segoe UI" w:cs="Segoe UI"/>
          <w:sz w:val="21"/>
          <w:szCs w:val="21"/>
          <w:lang w:val="sr-Latn-RS" w:eastAsia="sr-Latn-RS"/>
        </w:rPr>
      </w:pPr>
      <w:r w:rsidRPr="00E16859">
        <w:rPr>
          <w:rFonts w:ascii="Segoe UI" w:hAnsi="Segoe UI" w:cs="Segoe UI"/>
          <w:sz w:val="21"/>
          <w:szCs w:val="21"/>
          <w:lang w:val="sr-Latn-RS" w:eastAsia="sr-Latn-RS"/>
        </w:rPr>
        <w:t>Organizacija Niškog Turizma (ONT) je Web aplikacija, namenjena prvobitno turističkim agencijama, njihovim vodičima i klijentima. Međutim, aplikaciju mogu koristiti i neulogovani korisnici, za pregled sadržaja prikazanog na našem sajtu.</w:t>
      </w:r>
    </w:p>
    <w:p w14:paraId="208123D0" w14:textId="77777777" w:rsidR="00E16859" w:rsidRPr="00E16859" w:rsidRDefault="00E16859" w:rsidP="00E16859">
      <w:pPr>
        <w:widowControl/>
        <w:autoSpaceDE/>
        <w:autoSpaceDN/>
        <w:spacing w:before="60" w:after="60" w:line="240" w:lineRule="auto"/>
        <w:rPr>
          <w:rFonts w:ascii="Segoe UI" w:hAnsi="Segoe UI" w:cs="Segoe UI"/>
          <w:sz w:val="21"/>
          <w:szCs w:val="21"/>
          <w:lang w:val="sr-Latn-RS" w:eastAsia="sr-Latn-RS"/>
        </w:rPr>
      </w:pPr>
      <w:r w:rsidRPr="00E16859">
        <w:rPr>
          <w:rFonts w:ascii="Segoe UI" w:hAnsi="Segoe UI" w:cs="Segoe UI"/>
          <w:sz w:val="21"/>
          <w:szCs w:val="21"/>
          <w:lang w:val="sr-Latn-RS" w:eastAsia="sr-Latn-RS"/>
        </w:rPr>
        <w:t>Osim pregleda, izmene i brisanja sadržaja, ONT aplikacija nudi i mogućnost pravljenja rezervacija korisnicima koji su ulogovani na sajt. Takođe, korisnici imaju priliku da rade kvizove vezane za znamenitosti i ture i tako provere svoje znanje o njima. </w:t>
      </w:r>
    </w:p>
    <w:p w14:paraId="0DD383AB" w14:textId="46975FF5" w:rsidR="001C18EB" w:rsidRDefault="00E16859" w:rsidP="00E16859">
      <w:pPr>
        <w:widowControl/>
        <w:autoSpaceDE/>
        <w:autoSpaceDN/>
        <w:spacing w:before="60" w:after="60" w:line="240" w:lineRule="auto"/>
        <w:rPr>
          <w:lang w:val="sr-Latn-CS"/>
        </w:rPr>
      </w:pPr>
      <w:r w:rsidRPr="00E16859">
        <w:rPr>
          <w:rFonts w:ascii="Segoe UI" w:hAnsi="Segoe UI" w:cs="Segoe UI"/>
          <w:sz w:val="21"/>
          <w:szCs w:val="21"/>
          <w:lang w:val="sr-Latn-RS" w:eastAsia="sr-Latn-RS"/>
        </w:rPr>
        <w:t>Nakon održane ture, korisnici mogu podeliti svoj utisak o njoj i time poboljšati rad ONT-a i dati budućim korisnicima priliku za još boljim doživljajima.</w:t>
      </w:r>
      <w:r w:rsidR="001D3D27">
        <w:rPr>
          <w:lang w:val="sr-Latn-CS"/>
        </w:rPr>
        <w:t xml:space="preserve"> </w:t>
      </w:r>
    </w:p>
    <w:p w14:paraId="066EF4CA" w14:textId="77777777" w:rsidR="009B4BA5" w:rsidRPr="00F94867" w:rsidRDefault="009B4BA5" w:rsidP="00DC4A22">
      <w:pPr>
        <w:rPr>
          <w:lang w:val="sr-Latn-CS"/>
        </w:rPr>
      </w:pPr>
    </w:p>
    <w:p w14:paraId="69B1AFAA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3" w:name="_Toc144046294"/>
      <w:bookmarkStart w:id="4" w:name="_Toc44194242"/>
      <w:r>
        <w:rPr>
          <w:lang w:val="sr-Latn-CS"/>
        </w:rPr>
        <w:t>Početna stranica portala</w:t>
      </w:r>
      <w:bookmarkEnd w:id="3"/>
      <w:bookmarkEnd w:id="4"/>
    </w:p>
    <w:p w14:paraId="60ACF522" w14:textId="77777777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14:paraId="6644F42A" w14:textId="77777777" w:rsidR="00833124" w:rsidRDefault="00833124" w:rsidP="00DC4A22">
      <w:pPr>
        <w:rPr>
          <w:lang w:val="sr-Latn-CS"/>
        </w:rPr>
      </w:pPr>
    </w:p>
    <w:p w14:paraId="7E57CECA" w14:textId="0477D2BB" w:rsidR="00CA718A" w:rsidRDefault="00423562" w:rsidP="00CA71A9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33124A86" wp14:editId="027CAFFB">
            <wp:extent cx="5943600" cy="4747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0BEE" w14:textId="77777777" w:rsidR="00833124" w:rsidRDefault="00CA718A" w:rsidP="00CA718A">
      <w:pPr>
        <w:pStyle w:val="Caption"/>
        <w:jc w:val="center"/>
        <w:rPr>
          <w:lang w:val="sr-Latn-R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</w:t>
      </w:r>
      <w:r>
        <w:fldChar w:fldCharType="end"/>
      </w:r>
      <w:r>
        <w:t xml:space="preserve"> – Po</w:t>
      </w:r>
      <w:r>
        <w:rPr>
          <w:lang w:val="sr-Latn-RS"/>
        </w:rPr>
        <w:t>četna stranica portala</w:t>
      </w:r>
    </w:p>
    <w:p w14:paraId="1BC75658" w14:textId="77777777" w:rsidR="00CA718A" w:rsidRDefault="00CA718A" w:rsidP="00CA718A">
      <w:pPr>
        <w:pStyle w:val="Heading2"/>
        <w:rPr>
          <w:lang w:val="sr-Latn-RS"/>
        </w:rPr>
      </w:pPr>
      <w:bookmarkStart w:id="5" w:name="_Toc44194243"/>
      <w:r>
        <w:rPr>
          <w:lang w:val="sr-Latn-RS"/>
        </w:rPr>
        <w:lastRenderedPageBreak/>
        <w:t>Elementi na početnoj stranici</w:t>
      </w:r>
      <w:bookmarkEnd w:id="5"/>
    </w:p>
    <w:p w14:paraId="4948403D" w14:textId="77777777" w:rsidR="00583BB4" w:rsidRDefault="00816B3E" w:rsidP="00816B3E">
      <w:pPr>
        <w:rPr>
          <w:lang w:val="sr-Latn-RS"/>
        </w:rPr>
      </w:pPr>
      <w:r>
        <w:rPr>
          <w:lang w:val="sr-Latn-RS"/>
        </w:rPr>
        <w:t>Početna stranica sadrži sledeće elemente: header i footer. Header i footer su dost</w:t>
      </w:r>
      <w:r w:rsidR="00CA71A9">
        <w:rPr>
          <w:lang w:val="sr-Latn-RS"/>
        </w:rPr>
        <w:t>upni sa bilo koje stranice saj</w:t>
      </w:r>
      <w:r>
        <w:rPr>
          <w:lang w:val="sr-Latn-RS"/>
        </w:rPr>
        <w:t xml:space="preserve">ta. Time je sa bilo koje stranice moguće dospeti na neku od glavnih stranica sajta ili do informacija vezanih za profil korisnika. </w:t>
      </w:r>
    </w:p>
    <w:p w14:paraId="73D54EEE" w14:textId="77777777" w:rsidR="00583BB4" w:rsidRDefault="00583BB4" w:rsidP="00816B3E">
      <w:pPr>
        <w:rPr>
          <w:lang w:val="sr-Latn-RS"/>
        </w:rPr>
      </w:pPr>
    </w:p>
    <w:p w14:paraId="5941FA71" w14:textId="77777777" w:rsidR="00CA718A" w:rsidRDefault="00583BB4" w:rsidP="00CA718A">
      <w:pPr>
        <w:pStyle w:val="Heading3"/>
        <w:rPr>
          <w:lang w:val="sr-Latn-RS"/>
        </w:rPr>
      </w:pPr>
      <w:bookmarkStart w:id="6" w:name="_Toc44194244"/>
      <w:r>
        <w:rPr>
          <w:lang w:val="sr-Latn-RS"/>
        </w:rPr>
        <w:t>Header</w:t>
      </w:r>
      <w:bookmarkEnd w:id="6"/>
    </w:p>
    <w:p w14:paraId="5331B62A" w14:textId="77777777" w:rsidR="00583BB4" w:rsidRDefault="00583BB4" w:rsidP="00583BB4">
      <w:pPr>
        <w:rPr>
          <w:lang w:val="sr-Latn-RS"/>
        </w:rPr>
      </w:pPr>
      <w:r>
        <w:rPr>
          <w:lang w:val="sr-Latn-RS"/>
        </w:rPr>
        <w:t>U header</w:t>
      </w:r>
      <w:r>
        <w:t>-u se</w:t>
      </w:r>
      <w:r>
        <w:rPr>
          <w:lang w:val="sr-Latn-RS"/>
        </w:rPr>
        <w:t xml:space="preserve"> nalazi logo organizacije i meniji koji služe za lakše kretanje po sajtu. Header sadrži padajući meni vezan za profil korisnika i padajući meni vezan za opšte stranice na sajtu.</w:t>
      </w:r>
      <w:r w:rsidRPr="00583BB4">
        <w:rPr>
          <w:lang w:val="sr-Latn-RS"/>
        </w:rPr>
        <w:t xml:space="preserve"> </w:t>
      </w:r>
    </w:p>
    <w:p w14:paraId="35263F6D" w14:textId="1AC25197" w:rsidR="00CA71A9" w:rsidRDefault="00423562" w:rsidP="00CA71A9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FC1B325" wp14:editId="123F202E">
            <wp:extent cx="5943600" cy="556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0E18" w14:textId="77777777" w:rsidR="00583BB4" w:rsidRPr="00583BB4" w:rsidRDefault="00CA71A9" w:rsidP="00CA71A9">
      <w:pPr>
        <w:pStyle w:val="Caption"/>
        <w:jc w:val="center"/>
        <w:rPr>
          <w:lang w:val="sr-Latn-R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2</w:t>
      </w:r>
      <w:r>
        <w:fldChar w:fldCharType="end"/>
      </w:r>
      <w:r>
        <w:t xml:space="preserve"> – Header portala</w:t>
      </w:r>
    </w:p>
    <w:p w14:paraId="41956BDC" w14:textId="77777777" w:rsidR="00CA718A" w:rsidRDefault="00CA718A" w:rsidP="00CA718A">
      <w:pPr>
        <w:pStyle w:val="Heading3"/>
        <w:rPr>
          <w:lang w:val="sr-Latn-RS"/>
        </w:rPr>
      </w:pPr>
      <w:bookmarkStart w:id="7" w:name="_Toc44194245"/>
      <w:r>
        <w:rPr>
          <w:lang w:val="sr-Latn-RS"/>
        </w:rPr>
        <w:t>Padajući meni kod imena korisnika</w:t>
      </w:r>
      <w:bookmarkEnd w:id="7"/>
    </w:p>
    <w:p w14:paraId="1C57B928" w14:textId="77777777" w:rsidR="00583BB4" w:rsidRPr="00583BB4" w:rsidRDefault="00583BB4" w:rsidP="00583BB4">
      <w:pPr>
        <w:rPr>
          <w:lang w:val="sr-Latn-RS"/>
        </w:rPr>
      </w:pPr>
      <w:r>
        <w:rPr>
          <w:lang w:val="sr-Latn-RS"/>
        </w:rPr>
        <w:t xml:space="preserve">Padajući meni kod imena korisnika je dostupan samo ulogovanom korisniku. Klik na opciju </w:t>
      </w:r>
      <w:r>
        <w:rPr>
          <w:i/>
          <w:lang w:val="sr-Latn-RS"/>
        </w:rPr>
        <w:t>Profil</w:t>
      </w:r>
      <w:r>
        <w:rPr>
          <w:lang w:val="sr-Latn-RS"/>
        </w:rPr>
        <w:t xml:space="preserve"> vodi na stranicu sa profilom korisnika, dok se izborom opcije </w:t>
      </w:r>
      <w:r>
        <w:rPr>
          <w:i/>
          <w:lang w:val="sr-Latn-RS"/>
        </w:rPr>
        <w:t xml:space="preserve">Odjavi se </w:t>
      </w:r>
      <w:r>
        <w:rPr>
          <w:lang w:val="sr-Latn-RS"/>
        </w:rPr>
        <w:t>vrši odjava.</w:t>
      </w:r>
    </w:p>
    <w:p w14:paraId="6C66EC06" w14:textId="77777777" w:rsidR="00583BB4" w:rsidRDefault="00583BB4" w:rsidP="00583BB4">
      <w:pPr>
        <w:rPr>
          <w:lang w:val="sr-Latn-RS"/>
        </w:rPr>
      </w:pPr>
    </w:p>
    <w:p w14:paraId="4379A0BC" w14:textId="1FB11773" w:rsidR="00CA71A9" w:rsidRDefault="00423562" w:rsidP="00CA71A9">
      <w:pPr>
        <w:keepNext/>
        <w:jc w:val="center"/>
      </w:pPr>
      <w:r w:rsidRPr="002E2A68">
        <w:rPr>
          <w:noProof/>
          <w:lang w:val="sr-Latn-RS" w:eastAsia="sr-Latn-RS"/>
        </w:rPr>
        <w:drawing>
          <wp:inline distT="0" distB="0" distL="0" distR="0" wp14:anchorId="250282B0" wp14:editId="110C4B4A">
            <wp:extent cx="3596640" cy="154686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1E32" w14:textId="77777777" w:rsidR="00583BB4" w:rsidRDefault="00CA71A9" w:rsidP="00CA71A9">
      <w:pPr>
        <w:pStyle w:val="Caption"/>
        <w:jc w:val="center"/>
        <w:rPr>
          <w:lang w:val="sr-Latn-R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3</w:t>
      </w:r>
      <w:r>
        <w:fldChar w:fldCharType="end"/>
      </w:r>
      <w:r>
        <w:t xml:space="preserve"> – Padajući meni kod imena korisnika</w:t>
      </w:r>
    </w:p>
    <w:p w14:paraId="344B2C19" w14:textId="77777777" w:rsidR="00583BB4" w:rsidRDefault="00583BB4" w:rsidP="00583BB4">
      <w:pPr>
        <w:rPr>
          <w:lang w:val="sr-Latn-RS"/>
        </w:rPr>
      </w:pPr>
    </w:p>
    <w:p w14:paraId="42E77CF2" w14:textId="77777777" w:rsidR="00583BB4" w:rsidRDefault="00583BB4" w:rsidP="00583BB4">
      <w:pPr>
        <w:rPr>
          <w:lang w:val="sr-Latn-RS"/>
        </w:rPr>
      </w:pPr>
      <w:r>
        <w:rPr>
          <w:lang w:val="sr-Latn-RS"/>
        </w:rPr>
        <w:t>Prikaz padajućeg menija kod korisnika:</w:t>
      </w:r>
    </w:p>
    <w:p w14:paraId="45B11CCA" w14:textId="77777777" w:rsidR="00583BB4" w:rsidRDefault="00583BB4" w:rsidP="008E6710">
      <w:pPr>
        <w:numPr>
          <w:ilvl w:val="0"/>
          <w:numId w:val="10"/>
        </w:numPr>
        <w:rPr>
          <w:lang w:val="sr-Latn-RS"/>
        </w:rPr>
      </w:pPr>
      <w:r>
        <w:rPr>
          <w:lang w:val="sr-Latn-RS"/>
        </w:rPr>
        <w:t>Prijavite se na svoj nalog.</w:t>
      </w:r>
    </w:p>
    <w:p w14:paraId="36AA5929" w14:textId="77777777" w:rsidR="00583BB4" w:rsidRDefault="00583BB4" w:rsidP="008E6710">
      <w:pPr>
        <w:numPr>
          <w:ilvl w:val="0"/>
          <w:numId w:val="10"/>
        </w:numPr>
        <w:rPr>
          <w:lang w:val="sr-Latn-RS"/>
        </w:rPr>
      </w:pPr>
      <w:r>
        <w:rPr>
          <w:lang w:val="sr-Latn-RS"/>
        </w:rPr>
        <w:t>Kliknite na trougao sa desne simbola pored Vašeg imena.</w:t>
      </w:r>
    </w:p>
    <w:p w14:paraId="402B4353" w14:textId="77777777" w:rsidR="00583BB4" w:rsidRDefault="00583BB4" w:rsidP="008E6710">
      <w:pPr>
        <w:numPr>
          <w:ilvl w:val="0"/>
          <w:numId w:val="10"/>
        </w:numPr>
        <w:rPr>
          <w:lang w:val="sr-Latn-RS"/>
        </w:rPr>
      </w:pPr>
      <w:r>
        <w:rPr>
          <w:lang w:val="sr-Latn-RS"/>
        </w:rPr>
        <w:t>Otvara se padajući meni.</w:t>
      </w:r>
    </w:p>
    <w:p w14:paraId="56C2A14A" w14:textId="77777777" w:rsidR="00583BB4" w:rsidRPr="00583BB4" w:rsidRDefault="00583BB4" w:rsidP="008E6710">
      <w:pPr>
        <w:numPr>
          <w:ilvl w:val="0"/>
          <w:numId w:val="10"/>
        </w:numPr>
        <w:rPr>
          <w:lang w:val="sr-Latn-RS"/>
        </w:rPr>
      </w:pPr>
      <w:r>
        <w:rPr>
          <w:lang w:val="sr-Latn-RS"/>
        </w:rPr>
        <w:t>Izaberite željenu opciju ili kliknite sa strane da bi se meni sklonio.</w:t>
      </w:r>
    </w:p>
    <w:p w14:paraId="03B2816F" w14:textId="77777777" w:rsidR="00CA718A" w:rsidRDefault="00CA71A9" w:rsidP="00CA718A">
      <w:pPr>
        <w:pStyle w:val="Heading3"/>
        <w:rPr>
          <w:lang w:val="sr-Latn-RS"/>
        </w:rPr>
      </w:pPr>
      <w:bookmarkStart w:id="8" w:name="_Toc44194246"/>
      <w:r>
        <w:rPr>
          <w:lang w:val="sr-Latn-RS"/>
        </w:rPr>
        <w:t>Padajući meni u gornjem desnom uglu</w:t>
      </w:r>
      <w:bookmarkEnd w:id="8"/>
    </w:p>
    <w:p w14:paraId="721C21DD" w14:textId="77777777" w:rsidR="00CA71A9" w:rsidRDefault="00CA71A9" w:rsidP="00CA71A9">
      <w:pPr>
        <w:rPr>
          <w:lang w:val="sr-Latn-RS"/>
        </w:rPr>
      </w:pPr>
      <w:r>
        <w:rPr>
          <w:lang w:val="sr-Latn-RS"/>
        </w:rPr>
        <w:t xml:space="preserve">Padajući meni u gornjem desnom uglu obuhvata glavne stranice na portalu i neke od stranica vezane za sam nalog korisnika. </w:t>
      </w:r>
    </w:p>
    <w:p w14:paraId="3C4C115F" w14:textId="77777777" w:rsidR="00CA71A9" w:rsidRDefault="00CA71A9" w:rsidP="00CA71A9">
      <w:r>
        <w:rPr>
          <w:lang w:val="sr-Latn-RS"/>
        </w:rPr>
        <w:t>Glavne stranice su:</w:t>
      </w:r>
    </w:p>
    <w:p w14:paraId="4D434D8A" w14:textId="77777777" w:rsidR="00CA71A9" w:rsidRDefault="00CA71A9" w:rsidP="008E6710">
      <w:pPr>
        <w:numPr>
          <w:ilvl w:val="0"/>
          <w:numId w:val="9"/>
        </w:numPr>
      </w:pPr>
      <w:r>
        <w:t>Stranica sa prikazom svih tura</w:t>
      </w:r>
    </w:p>
    <w:p w14:paraId="2A0293C8" w14:textId="77777777" w:rsidR="00CA71A9" w:rsidRDefault="00CA71A9" w:rsidP="008E6710">
      <w:pPr>
        <w:numPr>
          <w:ilvl w:val="0"/>
          <w:numId w:val="9"/>
        </w:numPr>
      </w:pPr>
      <w:r>
        <w:t>Stranica sa prikazom svih znamenitosti</w:t>
      </w:r>
    </w:p>
    <w:p w14:paraId="3FEC21AB" w14:textId="77777777" w:rsidR="00CA71A9" w:rsidRPr="00583BB4" w:rsidRDefault="00CA71A9" w:rsidP="008E6710">
      <w:pPr>
        <w:numPr>
          <w:ilvl w:val="0"/>
          <w:numId w:val="9"/>
        </w:numPr>
      </w:pPr>
      <w:r>
        <w:t>Stranica sa prikazom svih vodi</w:t>
      </w:r>
      <w:r>
        <w:rPr>
          <w:lang w:val="sr-Latn-RS"/>
        </w:rPr>
        <w:t>ča</w:t>
      </w:r>
    </w:p>
    <w:p w14:paraId="60D477EF" w14:textId="77777777" w:rsidR="00CA71A9" w:rsidRDefault="00CA71A9" w:rsidP="008E6710">
      <w:pPr>
        <w:numPr>
          <w:ilvl w:val="0"/>
          <w:numId w:val="9"/>
        </w:numPr>
      </w:pPr>
      <w:r>
        <w:t>Stranica sa prikazom svih kvizova</w:t>
      </w:r>
    </w:p>
    <w:p w14:paraId="5209EB5B" w14:textId="77777777" w:rsidR="00CA71A9" w:rsidRDefault="00CA71A9" w:rsidP="008E6710">
      <w:pPr>
        <w:numPr>
          <w:ilvl w:val="0"/>
          <w:numId w:val="9"/>
        </w:numPr>
      </w:pPr>
      <w:r>
        <w:t>Stranica “Hall of Fame”</w:t>
      </w:r>
    </w:p>
    <w:p w14:paraId="6196F299" w14:textId="77777777" w:rsidR="00CA71A9" w:rsidRDefault="00CA71A9" w:rsidP="00CA71A9">
      <w:r>
        <w:t>Stranice vezane za profil korisnika su:</w:t>
      </w:r>
    </w:p>
    <w:p w14:paraId="76E5D10A" w14:textId="77777777" w:rsidR="00CA71A9" w:rsidRDefault="00CA71A9" w:rsidP="008E6710">
      <w:pPr>
        <w:numPr>
          <w:ilvl w:val="0"/>
          <w:numId w:val="9"/>
        </w:numPr>
      </w:pPr>
      <w:r>
        <w:t>Stranica sa svim rezervacijama</w:t>
      </w:r>
    </w:p>
    <w:p w14:paraId="69915754" w14:textId="77777777" w:rsidR="00CA71A9" w:rsidRDefault="00CA71A9" w:rsidP="00CA71A9">
      <w:r>
        <w:t>Glavne stranice su dostupne i neulogovanim korisnicima, dok su stranice vezane za profil korisnika dostupne samo nakon prijave.</w:t>
      </w:r>
    </w:p>
    <w:p w14:paraId="07D02489" w14:textId="77777777" w:rsidR="00CA71A9" w:rsidRDefault="00CA71A9" w:rsidP="00CA71A9">
      <w:pPr>
        <w:rPr>
          <w:lang w:val="sr-Latn-RS"/>
        </w:rPr>
      </w:pPr>
    </w:p>
    <w:p w14:paraId="57164847" w14:textId="77777777" w:rsidR="00CA71A9" w:rsidRPr="00CA71A9" w:rsidRDefault="00CA71A9" w:rsidP="00CA71A9">
      <w:pPr>
        <w:rPr>
          <w:lang w:val="sr-Latn-RS"/>
        </w:rPr>
      </w:pPr>
    </w:p>
    <w:p w14:paraId="0CDFA197" w14:textId="689049DB" w:rsidR="00CA71A9" w:rsidRDefault="00423562" w:rsidP="00CA71A9">
      <w:pPr>
        <w:keepNext/>
        <w:jc w:val="center"/>
      </w:pPr>
      <w:r w:rsidRPr="002E2A68">
        <w:rPr>
          <w:noProof/>
          <w:lang w:val="sr-Latn-RS" w:eastAsia="sr-Latn-RS"/>
        </w:rPr>
        <w:drawing>
          <wp:inline distT="0" distB="0" distL="0" distR="0" wp14:anchorId="6C5C5128" wp14:editId="67454C62">
            <wp:extent cx="4663440" cy="288798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D081" w14:textId="77777777" w:rsidR="00CA71A9" w:rsidRDefault="00CA71A9" w:rsidP="00CA71A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4</w:t>
      </w:r>
      <w:r>
        <w:fldChar w:fldCharType="end"/>
      </w:r>
      <w:r>
        <w:t xml:space="preserve"> – Padajući meni u gornjem desnom uglu</w:t>
      </w:r>
    </w:p>
    <w:p w14:paraId="09B9DCFA" w14:textId="77777777" w:rsidR="00CA71A9" w:rsidRDefault="00CA71A9" w:rsidP="00CA71A9">
      <w:pPr>
        <w:rPr>
          <w:lang w:val="sr-Latn-RS"/>
        </w:rPr>
      </w:pPr>
      <w:r>
        <w:rPr>
          <w:lang w:val="sr-Latn-RS"/>
        </w:rPr>
        <w:t>Korišćenje padajućeg menija:</w:t>
      </w:r>
    </w:p>
    <w:p w14:paraId="3A5F1CE4" w14:textId="77777777" w:rsidR="00CA71A9" w:rsidRDefault="00CA71A9" w:rsidP="008E6710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>Kliknite na trougao u gornjem desnom uglu.</w:t>
      </w:r>
    </w:p>
    <w:p w14:paraId="6DE427E6" w14:textId="77777777" w:rsidR="00CA71A9" w:rsidRDefault="00CA71A9" w:rsidP="008E6710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>Prikazuje se padajući meni.</w:t>
      </w:r>
    </w:p>
    <w:p w14:paraId="64DB90EC" w14:textId="77777777" w:rsidR="00CA71A9" w:rsidRDefault="00CA71A9" w:rsidP="008E6710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 xml:space="preserve">Izaberite željenu stranicu. </w:t>
      </w:r>
    </w:p>
    <w:p w14:paraId="56539D00" w14:textId="77777777" w:rsidR="00CA71A9" w:rsidRPr="00CA71A9" w:rsidRDefault="00CA71A9" w:rsidP="008E6710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>Otvara se odgovarajuća stranica.</w:t>
      </w:r>
    </w:p>
    <w:p w14:paraId="60BAFF16" w14:textId="77777777" w:rsidR="00CA71A9" w:rsidRDefault="00CA71A9" w:rsidP="00CA71A9">
      <w:pPr>
        <w:pStyle w:val="Heading3"/>
        <w:rPr>
          <w:lang w:val="sr-Latn-RS"/>
        </w:rPr>
      </w:pPr>
      <w:bookmarkStart w:id="9" w:name="_Toc44194247"/>
      <w:r w:rsidRPr="00CA71A9">
        <w:rPr>
          <w:lang w:val="sr-Latn-RS"/>
        </w:rPr>
        <w:t>Logo organizacije</w:t>
      </w:r>
      <w:bookmarkEnd w:id="9"/>
    </w:p>
    <w:p w14:paraId="00D8D307" w14:textId="77777777" w:rsidR="00CA71A9" w:rsidRDefault="00CA71A9" w:rsidP="00CA71A9">
      <w:pPr>
        <w:rPr>
          <w:lang w:val="sr-Latn-RS"/>
        </w:rPr>
      </w:pPr>
      <w:r>
        <w:rPr>
          <w:lang w:val="sr-Latn-RS"/>
        </w:rPr>
        <w:t>Logo organizacije se nalazi u gornjem levom uglu i klikom na njega vraćate se na Početnu stranicu portala.</w:t>
      </w:r>
    </w:p>
    <w:p w14:paraId="19245377" w14:textId="77777777" w:rsidR="00CA71A9" w:rsidRDefault="00CA71A9" w:rsidP="00CA71A9">
      <w:pPr>
        <w:rPr>
          <w:lang w:val="sr-Latn-RS"/>
        </w:rPr>
      </w:pPr>
    </w:p>
    <w:p w14:paraId="21A2BE3F" w14:textId="6145C666" w:rsidR="00CA71A9" w:rsidRDefault="00423562" w:rsidP="00CA71A9">
      <w:pPr>
        <w:keepNext/>
        <w:jc w:val="center"/>
      </w:pPr>
      <w:r w:rsidRPr="002E2A68">
        <w:rPr>
          <w:noProof/>
          <w:lang w:val="sr-Latn-RS" w:eastAsia="sr-Latn-RS"/>
        </w:rPr>
        <w:drawing>
          <wp:inline distT="0" distB="0" distL="0" distR="0" wp14:anchorId="2CA266B7" wp14:editId="08813E75">
            <wp:extent cx="3406140" cy="105918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36D6" w14:textId="77777777" w:rsidR="00CA71A9" w:rsidRPr="00CA71A9" w:rsidRDefault="00CA71A9" w:rsidP="00CA71A9">
      <w:pPr>
        <w:pStyle w:val="Caption"/>
        <w:jc w:val="center"/>
        <w:rPr>
          <w:lang w:val="sr-Latn-R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5</w:t>
      </w:r>
      <w:r>
        <w:fldChar w:fldCharType="end"/>
      </w:r>
      <w:r>
        <w:t xml:space="preserve"> – Logo </w:t>
      </w:r>
    </w:p>
    <w:p w14:paraId="0E699DED" w14:textId="77777777" w:rsidR="00EE37C2" w:rsidRDefault="00CA71A9" w:rsidP="00DC4A22">
      <w:pPr>
        <w:pStyle w:val="Heading3"/>
        <w:rPr>
          <w:lang w:val="sr-Latn-RS"/>
        </w:rPr>
      </w:pPr>
      <w:bookmarkStart w:id="10" w:name="_Toc44194248"/>
      <w:r>
        <w:rPr>
          <w:lang w:val="sr-Latn-RS"/>
        </w:rPr>
        <w:t>Foot</w:t>
      </w:r>
      <w:r w:rsidR="00CA718A">
        <w:rPr>
          <w:lang w:val="sr-Latn-RS"/>
        </w:rPr>
        <w:t>er</w:t>
      </w:r>
      <w:bookmarkEnd w:id="10"/>
    </w:p>
    <w:p w14:paraId="04DC57CE" w14:textId="77777777" w:rsidR="00CA71A9" w:rsidRDefault="00CA71A9" w:rsidP="00CA71A9">
      <w:pPr>
        <w:rPr>
          <w:lang w:val="sr-Latn-RS"/>
        </w:rPr>
      </w:pPr>
      <w:r>
        <w:rPr>
          <w:lang w:val="sr-Latn-RS"/>
        </w:rPr>
        <w:t xml:space="preserve">Na footer-u je prikazano ime tima i link koji vodi na stranicu sa kontakt </w:t>
      </w:r>
    </w:p>
    <w:p w14:paraId="142130FC" w14:textId="77777777" w:rsidR="00CA71A9" w:rsidRDefault="00CA71A9" w:rsidP="00CA71A9">
      <w:pPr>
        <w:rPr>
          <w:lang w:val="sr-Latn-RS"/>
        </w:rPr>
      </w:pPr>
      <w:r>
        <w:rPr>
          <w:lang w:val="sr-Latn-RS"/>
        </w:rPr>
        <w:t>Informacijama.</w:t>
      </w:r>
    </w:p>
    <w:p w14:paraId="58610165" w14:textId="233489A3" w:rsidR="00CA71A9" w:rsidRDefault="00423562" w:rsidP="00CA71A9">
      <w:pPr>
        <w:keepNext/>
        <w:jc w:val="center"/>
      </w:pPr>
      <w:r w:rsidRPr="002E2A68">
        <w:rPr>
          <w:noProof/>
          <w:lang w:val="sr-Latn-RS" w:eastAsia="sr-Latn-RS"/>
        </w:rPr>
        <w:drawing>
          <wp:inline distT="0" distB="0" distL="0" distR="0" wp14:anchorId="6D4B45A2" wp14:editId="1CA5E450">
            <wp:extent cx="3246120" cy="59436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7555" w14:textId="77777777" w:rsidR="00CA71A9" w:rsidRPr="00CA71A9" w:rsidRDefault="00CA71A9" w:rsidP="00CA71A9">
      <w:pPr>
        <w:pStyle w:val="Caption"/>
        <w:jc w:val="center"/>
        <w:rPr>
          <w:lang w:val="sr-Latn-R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6</w:t>
      </w:r>
      <w:r>
        <w:fldChar w:fldCharType="end"/>
      </w:r>
      <w:r>
        <w:t xml:space="preserve"> – Footer </w:t>
      </w:r>
    </w:p>
    <w:p w14:paraId="60C4F819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7F6EB616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554C767B" w14:textId="77777777" w:rsidR="005E762D" w:rsidRDefault="0000752D" w:rsidP="00DC4A22">
      <w:pPr>
        <w:pStyle w:val="Heading1"/>
        <w:ind w:left="0" w:firstLine="0"/>
        <w:rPr>
          <w:lang w:val="sr-Latn-CS"/>
        </w:rPr>
      </w:pPr>
      <w:bookmarkStart w:id="11" w:name="_Toc44194249"/>
      <w:r>
        <w:rPr>
          <w:lang w:val="sr-Latn-CS"/>
        </w:rPr>
        <w:lastRenderedPageBreak/>
        <w:t>Neulogovani korisnik</w:t>
      </w:r>
      <w:bookmarkEnd w:id="11"/>
    </w:p>
    <w:p w14:paraId="716A3CB3" w14:textId="77777777" w:rsidR="0000752D" w:rsidRDefault="0000752D" w:rsidP="0000752D">
      <w:pPr>
        <w:pStyle w:val="Heading2"/>
        <w:rPr>
          <w:lang w:val="sr-Latn-CS"/>
        </w:rPr>
      </w:pPr>
      <w:bookmarkStart w:id="12" w:name="_Toc44194250"/>
      <w:r>
        <w:rPr>
          <w:lang w:val="sr-Latn-CS"/>
        </w:rPr>
        <w:t>Pregled liste svih tura</w:t>
      </w:r>
      <w:bookmarkEnd w:id="12"/>
    </w:p>
    <w:p w14:paraId="13A78E13" w14:textId="77777777" w:rsidR="00B735FF" w:rsidRDefault="00B735FF" w:rsidP="008E6710">
      <w:pPr>
        <w:pStyle w:val="NormalWeb"/>
        <w:numPr>
          <w:ilvl w:val="0"/>
          <w:numId w:val="20"/>
        </w:numPr>
        <w:rPr>
          <w:color w:val="000000"/>
          <w:sz w:val="20"/>
          <w:szCs w:val="20"/>
        </w:rPr>
      </w:pPr>
      <w:r w:rsidRPr="00B735FF">
        <w:rPr>
          <w:color w:val="000000"/>
          <w:sz w:val="20"/>
          <w:szCs w:val="20"/>
        </w:rPr>
        <w:t>Izaberite opciju za prikaz svih tura.</w:t>
      </w:r>
    </w:p>
    <w:p w14:paraId="1E0229E0" w14:textId="77777777" w:rsidR="00B735FF" w:rsidRDefault="00B735FF" w:rsidP="008E6710">
      <w:pPr>
        <w:pStyle w:val="NormalWeb"/>
        <w:numPr>
          <w:ilvl w:val="0"/>
          <w:numId w:val="20"/>
        </w:numPr>
        <w:rPr>
          <w:color w:val="000000"/>
          <w:sz w:val="20"/>
          <w:szCs w:val="20"/>
        </w:rPr>
      </w:pPr>
      <w:r w:rsidRPr="00B735FF">
        <w:rPr>
          <w:color w:val="000000"/>
          <w:sz w:val="20"/>
          <w:szCs w:val="20"/>
        </w:rPr>
        <w:t>Biće prikazana stranica sa svim turama.</w:t>
      </w:r>
    </w:p>
    <w:p w14:paraId="540D27FA" w14:textId="783AA414" w:rsidR="00B735FF" w:rsidRPr="00B735FF" w:rsidRDefault="00423562" w:rsidP="002E2A68">
      <w:pPr>
        <w:pStyle w:val="NormalWeb"/>
        <w:ind w:left="36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7BBB38CE" wp14:editId="15AF1162">
            <wp:extent cx="5943600" cy="5631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851A" w14:textId="77777777" w:rsidR="00B735FF" w:rsidRPr="00B735FF" w:rsidRDefault="00B735FF" w:rsidP="00B735FF">
      <w:pPr>
        <w:rPr>
          <w:lang w:val="sr-Latn-CS"/>
        </w:rPr>
      </w:pPr>
    </w:p>
    <w:p w14:paraId="42D603C5" w14:textId="77777777" w:rsidR="003567B3" w:rsidRDefault="003567B3" w:rsidP="003567B3">
      <w:pPr>
        <w:pStyle w:val="Heading2"/>
        <w:rPr>
          <w:lang w:val="sr-Latn-CS"/>
        </w:rPr>
      </w:pPr>
      <w:bookmarkStart w:id="13" w:name="_Toc44194251"/>
      <w:r>
        <w:rPr>
          <w:lang w:val="sr-Latn-CS"/>
        </w:rPr>
        <w:t>Pregled tura po vodiču</w:t>
      </w:r>
      <w:bookmarkEnd w:id="13"/>
    </w:p>
    <w:p w14:paraId="275B87CA" w14:textId="77777777" w:rsidR="00B735FF" w:rsidRPr="00B735FF" w:rsidRDefault="00B735FF" w:rsidP="008E6710">
      <w:pPr>
        <w:pStyle w:val="paragraph"/>
        <w:numPr>
          <w:ilvl w:val="0"/>
          <w:numId w:val="21"/>
        </w:numPr>
        <w:spacing w:before="60" w:beforeAutospacing="0" w:after="60" w:afterAutospacing="0"/>
        <w:ind w:left="360" w:firstLine="0"/>
        <w:textAlignment w:val="baseline"/>
        <w:rPr>
          <w:rStyle w:val="normaltextrun"/>
          <w:sz w:val="20"/>
          <w:szCs w:val="20"/>
        </w:rPr>
      </w:pPr>
      <w:r w:rsidRPr="00B735FF">
        <w:rPr>
          <w:rStyle w:val="normaltextrun"/>
          <w:sz w:val="20"/>
          <w:szCs w:val="20"/>
          <w:lang w:val="sr-Latn-CS"/>
        </w:rPr>
        <w:t>Izaberite opciju za prikaz svih tura.</w:t>
      </w:r>
      <w:r w:rsidRPr="00B735FF">
        <w:rPr>
          <w:rStyle w:val="eop"/>
          <w:sz w:val="20"/>
          <w:szCs w:val="20"/>
        </w:rPr>
        <w:t> </w:t>
      </w:r>
    </w:p>
    <w:p w14:paraId="7D752772" w14:textId="77777777" w:rsidR="00B735FF" w:rsidRPr="00B735FF" w:rsidRDefault="00B735FF" w:rsidP="008E6710">
      <w:pPr>
        <w:pStyle w:val="paragraph"/>
        <w:numPr>
          <w:ilvl w:val="0"/>
          <w:numId w:val="21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B735FF">
        <w:rPr>
          <w:rStyle w:val="normaltextrun"/>
          <w:sz w:val="20"/>
          <w:szCs w:val="20"/>
          <w:lang w:val="sr-Latn-CS"/>
        </w:rPr>
        <w:t xml:space="preserve"> Biće prikazana stranica sa svim turama.</w:t>
      </w:r>
      <w:r w:rsidRPr="00B735FF">
        <w:rPr>
          <w:rStyle w:val="eop"/>
          <w:sz w:val="20"/>
          <w:szCs w:val="20"/>
        </w:rPr>
        <w:t> </w:t>
      </w:r>
    </w:p>
    <w:p w14:paraId="1277432B" w14:textId="77777777" w:rsidR="00B735FF" w:rsidRPr="00B735FF" w:rsidRDefault="00B735FF" w:rsidP="008E6710">
      <w:pPr>
        <w:pStyle w:val="paragraph"/>
        <w:numPr>
          <w:ilvl w:val="0"/>
          <w:numId w:val="22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B735FF">
        <w:rPr>
          <w:rStyle w:val="normaltextrun"/>
          <w:sz w:val="20"/>
          <w:szCs w:val="20"/>
          <w:lang w:val="sr-Latn-CS"/>
        </w:rPr>
        <w:t>Izaberite vodiča čije ture želite da pregledate.</w:t>
      </w:r>
      <w:r w:rsidRPr="00B735FF">
        <w:rPr>
          <w:rStyle w:val="eop"/>
          <w:sz w:val="20"/>
          <w:szCs w:val="20"/>
        </w:rPr>
        <w:t> </w:t>
      </w:r>
    </w:p>
    <w:p w14:paraId="04587AC1" w14:textId="77777777" w:rsidR="00B735FF" w:rsidRPr="00B735FF" w:rsidRDefault="00B735FF" w:rsidP="008E6710">
      <w:pPr>
        <w:pStyle w:val="paragraph"/>
        <w:numPr>
          <w:ilvl w:val="0"/>
          <w:numId w:val="2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B735FF">
        <w:rPr>
          <w:rStyle w:val="normaltextrun"/>
          <w:sz w:val="20"/>
          <w:szCs w:val="20"/>
          <w:lang w:val="sr-Latn-CS"/>
        </w:rPr>
        <w:lastRenderedPageBreak/>
        <w:t>Pritisnite na dugme </w:t>
      </w:r>
      <w:r w:rsidRPr="00B735FF">
        <w:rPr>
          <w:rStyle w:val="normaltextrun"/>
          <w:i/>
          <w:iCs/>
          <w:sz w:val="20"/>
          <w:szCs w:val="20"/>
          <w:lang w:val="sr-Latn-CS"/>
        </w:rPr>
        <w:t>Prikaži.</w:t>
      </w:r>
      <w:r w:rsidRPr="00B735FF">
        <w:rPr>
          <w:rStyle w:val="eop"/>
          <w:sz w:val="20"/>
          <w:szCs w:val="20"/>
        </w:rPr>
        <w:t> </w:t>
      </w:r>
    </w:p>
    <w:p w14:paraId="5169DF15" w14:textId="77777777" w:rsidR="00B735FF" w:rsidRPr="00B735FF" w:rsidRDefault="00B735FF" w:rsidP="008E6710">
      <w:pPr>
        <w:pStyle w:val="paragraph"/>
        <w:numPr>
          <w:ilvl w:val="0"/>
          <w:numId w:val="2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B735FF">
        <w:rPr>
          <w:rStyle w:val="normaltextrun"/>
          <w:sz w:val="20"/>
          <w:szCs w:val="20"/>
          <w:lang w:val="sr-Latn-CS"/>
        </w:rPr>
        <w:t>Biće prikazana stranica sa turama koje vodi izabrani vodič.</w:t>
      </w:r>
    </w:p>
    <w:p w14:paraId="659FFF78" w14:textId="43DA3477" w:rsidR="00B735FF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587F38D6" wp14:editId="577F25CE">
            <wp:extent cx="5952490" cy="5638165"/>
            <wp:effectExtent l="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563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88C70" w14:textId="2EBA58D7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66BF2F9" wp14:editId="4487F477">
            <wp:extent cx="4552315" cy="3075940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307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08978" w14:textId="06267111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07F5C4ED" wp14:editId="335CB206">
            <wp:extent cx="5076190" cy="1857375"/>
            <wp:effectExtent l="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185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67FD4" w14:textId="090E94A2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0F81CED7" wp14:editId="1552157A">
            <wp:extent cx="5952490" cy="2733040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273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2F3E8" w14:textId="77777777" w:rsidR="000F0782" w:rsidRPr="00B735FF" w:rsidRDefault="000F0782" w:rsidP="00B735FF">
      <w:pPr>
        <w:rPr>
          <w:lang w:val="sr-Latn-CS"/>
        </w:rPr>
      </w:pPr>
    </w:p>
    <w:p w14:paraId="49E3E9EA" w14:textId="77777777" w:rsidR="0000752D" w:rsidRDefault="0000752D" w:rsidP="0000752D">
      <w:pPr>
        <w:pStyle w:val="Heading2"/>
        <w:rPr>
          <w:lang w:val="sr-Latn-CS"/>
        </w:rPr>
      </w:pPr>
      <w:bookmarkStart w:id="14" w:name="_Toc44194252"/>
      <w:r>
        <w:rPr>
          <w:lang w:val="sr-Latn-CS"/>
        </w:rPr>
        <w:lastRenderedPageBreak/>
        <w:t>Pregled jedne ture</w:t>
      </w:r>
      <w:bookmarkEnd w:id="14"/>
    </w:p>
    <w:p w14:paraId="47919FA8" w14:textId="77777777" w:rsidR="00B735FF" w:rsidRPr="00F22C10" w:rsidRDefault="00B735FF" w:rsidP="008E6710">
      <w:pPr>
        <w:pStyle w:val="paragraph"/>
        <w:numPr>
          <w:ilvl w:val="0"/>
          <w:numId w:val="2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opciju za prikaz svih tura.</w:t>
      </w:r>
      <w:r w:rsidRPr="00F22C10">
        <w:rPr>
          <w:rStyle w:val="eop"/>
          <w:sz w:val="20"/>
          <w:szCs w:val="20"/>
        </w:rPr>
        <w:t> </w:t>
      </w:r>
    </w:p>
    <w:p w14:paraId="38A6CE38" w14:textId="77777777" w:rsidR="00B735FF" w:rsidRPr="00F22C10" w:rsidRDefault="00B735FF" w:rsidP="008E6710">
      <w:pPr>
        <w:pStyle w:val="paragraph"/>
        <w:numPr>
          <w:ilvl w:val="0"/>
          <w:numId w:val="2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sa svim turama.</w:t>
      </w:r>
      <w:r w:rsidRPr="00F22C10">
        <w:rPr>
          <w:rStyle w:val="eop"/>
          <w:sz w:val="20"/>
          <w:szCs w:val="20"/>
        </w:rPr>
        <w:t> </w:t>
      </w:r>
    </w:p>
    <w:p w14:paraId="7241FA2E" w14:textId="77777777" w:rsidR="00B735FF" w:rsidRPr="00F22C10" w:rsidRDefault="00B735FF" w:rsidP="008E6710">
      <w:pPr>
        <w:pStyle w:val="paragraph"/>
        <w:numPr>
          <w:ilvl w:val="0"/>
          <w:numId w:val="2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turu koju želite da pregledate.</w:t>
      </w:r>
      <w:r w:rsidRPr="00F22C10">
        <w:rPr>
          <w:rStyle w:val="eop"/>
          <w:sz w:val="20"/>
          <w:szCs w:val="20"/>
        </w:rPr>
        <w:t> </w:t>
      </w:r>
    </w:p>
    <w:p w14:paraId="6827AD9F" w14:textId="77777777" w:rsidR="00B735FF" w:rsidRPr="00F22C10" w:rsidRDefault="00B735FF" w:rsidP="008E6710">
      <w:pPr>
        <w:pStyle w:val="paragraph"/>
        <w:numPr>
          <w:ilvl w:val="0"/>
          <w:numId w:val="2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Pritisnite dugme </w:t>
      </w:r>
      <w:r w:rsidRPr="00F22C10">
        <w:rPr>
          <w:rStyle w:val="normaltextrun"/>
          <w:i/>
          <w:iCs/>
          <w:sz w:val="20"/>
          <w:szCs w:val="20"/>
          <w:lang w:val="sr-Latn-CS"/>
        </w:rPr>
        <w:t>Prikaži detalje.</w:t>
      </w:r>
      <w:r w:rsidRPr="00F22C10">
        <w:rPr>
          <w:rStyle w:val="eop"/>
          <w:sz w:val="20"/>
          <w:szCs w:val="20"/>
        </w:rPr>
        <w:t> </w:t>
      </w:r>
    </w:p>
    <w:p w14:paraId="553C90CA" w14:textId="77777777" w:rsidR="00B735FF" w:rsidRPr="00F22C10" w:rsidRDefault="00B735FF" w:rsidP="008E6710">
      <w:pPr>
        <w:pStyle w:val="paragraph"/>
        <w:numPr>
          <w:ilvl w:val="0"/>
          <w:numId w:val="2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o izabranoj turi.</w:t>
      </w:r>
      <w:r w:rsidRPr="00F22C10">
        <w:rPr>
          <w:rStyle w:val="eop"/>
          <w:sz w:val="20"/>
          <w:szCs w:val="20"/>
        </w:rPr>
        <w:t> </w:t>
      </w:r>
    </w:p>
    <w:p w14:paraId="0F8B8208" w14:textId="77777777" w:rsidR="00B735FF" w:rsidRDefault="00B735FF" w:rsidP="00B735FF">
      <w:pPr>
        <w:rPr>
          <w:lang w:val="sr-Latn-CS"/>
        </w:rPr>
      </w:pPr>
    </w:p>
    <w:p w14:paraId="76082EEA" w14:textId="55A4415C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58C1C986" wp14:editId="0210B2B3">
            <wp:extent cx="5952490" cy="5638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563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CC82F" w14:textId="417F7AD3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54437F9" wp14:editId="34266F10">
            <wp:extent cx="3266440" cy="2105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98929C" w14:textId="6B3BC3D0" w:rsidR="000F0782" w:rsidRPr="00B735FF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1F1FD40" wp14:editId="7B18387B">
            <wp:extent cx="5942965" cy="6743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674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D34DA" w14:textId="77777777" w:rsidR="0000752D" w:rsidRDefault="0000752D" w:rsidP="0000752D">
      <w:pPr>
        <w:pStyle w:val="Heading2"/>
        <w:rPr>
          <w:lang w:val="sr-Latn-CS"/>
        </w:rPr>
      </w:pPr>
      <w:bookmarkStart w:id="15" w:name="_Toc44194253"/>
      <w:r>
        <w:rPr>
          <w:lang w:val="sr-Latn-CS"/>
        </w:rPr>
        <w:t>Pregled liste svih znamenitosti</w:t>
      </w:r>
      <w:bookmarkEnd w:id="15"/>
    </w:p>
    <w:p w14:paraId="3521624B" w14:textId="77777777" w:rsidR="003567B3" w:rsidRDefault="003567B3" w:rsidP="008E6710">
      <w:pPr>
        <w:pStyle w:val="Caption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Izaberite opciju za prikaz svih znamenitosti.</w:t>
      </w:r>
    </w:p>
    <w:p w14:paraId="5CC49B94" w14:textId="77777777" w:rsidR="003567B3" w:rsidRDefault="003567B3" w:rsidP="008E6710">
      <w:pPr>
        <w:numPr>
          <w:ilvl w:val="0"/>
          <w:numId w:val="2"/>
        </w:numPr>
        <w:spacing w:line="240" w:lineRule="auto"/>
      </w:pPr>
      <w:r>
        <w:t>Biće prikaza</w:t>
      </w:r>
      <w:r w:rsidR="00F22C10">
        <w:t>na</w:t>
      </w:r>
      <w:r>
        <w:t xml:space="preserve"> stranica sa svim znamenitostima. </w:t>
      </w:r>
    </w:p>
    <w:p w14:paraId="7D916FC7" w14:textId="77777777" w:rsidR="003567B3" w:rsidRPr="003567B3" w:rsidRDefault="003567B3" w:rsidP="003567B3">
      <w:pPr>
        <w:rPr>
          <w:lang w:val="sr-Latn-CS"/>
        </w:rPr>
      </w:pPr>
    </w:p>
    <w:p w14:paraId="4F7A1E87" w14:textId="36E73EFB" w:rsidR="003567B3" w:rsidRDefault="00423562" w:rsidP="000F0782">
      <w:pPr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0FB0FC8" wp14:editId="63971AAD">
            <wp:extent cx="5074920" cy="822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F6FD" w14:textId="77777777" w:rsidR="003567B3" w:rsidRPr="003567B3" w:rsidRDefault="003567B3" w:rsidP="003567B3">
      <w:pPr>
        <w:pStyle w:val="Caption"/>
        <w:jc w:val="center"/>
        <w:rPr>
          <w:lang w:val="sr-Latn-CS"/>
        </w:rPr>
      </w:pPr>
      <w:r>
        <w:lastRenderedPageBreak/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7</w:t>
      </w:r>
      <w:r>
        <w:fldChar w:fldCharType="end"/>
      </w:r>
    </w:p>
    <w:p w14:paraId="4F9D087F" w14:textId="77777777" w:rsidR="003567B3" w:rsidRDefault="003567B3" w:rsidP="003567B3">
      <w:pPr>
        <w:pStyle w:val="Heading2"/>
        <w:rPr>
          <w:lang w:val="sr-Latn-CS"/>
        </w:rPr>
      </w:pPr>
      <w:bookmarkStart w:id="16" w:name="_Toc44194254"/>
      <w:r>
        <w:rPr>
          <w:lang w:val="sr-Latn-CS"/>
        </w:rPr>
        <w:t>Pregled znamenitosti po tipu</w:t>
      </w:r>
      <w:bookmarkEnd w:id="16"/>
    </w:p>
    <w:p w14:paraId="565BE001" w14:textId="77777777" w:rsidR="00F22C10" w:rsidRPr="00F22C10" w:rsidRDefault="00F22C10" w:rsidP="008E6710">
      <w:pPr>
        <w:pStyle w:val="paragraph"/>
        <w:numPr>
          <w:ilvl w:val="0"/>
          <w:numId w:val="30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opciju za prikaz svih znamenitosti.</w:t>
      </w:r>
      <w:r w:rsidRPr="00F22C10">
        <w:rPr>
          <w:rStyle w:val="eop"/>
          <w:sz w:val="20"/>
          <w:szCs w:val="20"/>
        </w:rPr>
        <w:t> </w:t>
      </w:r>
    </w:p>
    <w:p w14:paraId="1DAD6779" w14:textId="77777777" w:rsidR="00F22C10" w:rsidRPr="00F22C10" w:rsidRDefault="00F22C10" w:rsidP="008E6710">
      <w:pPr>
        <w:pStyle w:val="paragraph"/>
        <w:numPr>
          <w:ilvl w:val="0"/>
          <w:numId w:val="31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sa svim znamenitostima.</w:t>
      </w:r>
      <w:r w:rsidRPr="00F22C10">
        <w:rPr>
          <w:rStyle w:val="eop"/>
          <w:sz w:val="20"/>
          <w:szCs w:val="20"/>
        </w:rPr>
        <w:t> </w:t>
      </w:r>
    </w:p>
    <w:p w14:paraId="20675005" w14:textId="77777777" w:rsidR="00F22C10" w:rsidRPr="00F22C10" w:rsidRDefault="00F22C10" w:rsidP="008E6710">
      <w:pPr>
        <w:pStyle w:val="paragraph"/>
        <w:numPr>
          <w:ilvl w:val="0"/>
          <w:numId w:val="32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tip znamenitosti koji želite da pregledate.</w:t>
      </w:r>
      <w:r w:rsidRPr="00F22C10">
        <w:rPr>
          <w:rStyle w:val="eop"/>
          <w:sz w:val="20"/>
          <w:szCs w:val="20"/>
        </w:rPr>
        <w:t> </w:t>
      </w:r>
    </w:p>
    <w:p w14:paraId="36759919" w14:textId="77777777" w:rsidR="00F22C10" w:rsidRPr="00F22C10" w:rsidRDefault="00F22C10" w:rsidP="008E6710">
      <w:pPr>
        <w:pStyle w:val="paragraph"/>
        <w:numPr>
          <w:ilvl w:val="0"/>
          <w:numId w:val="3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Pritisnite na dugme </w:t>
      </w:r>
      <w:r w:rsidRPr="00F22C10">
        <w:rPr>
          <w:rStyle w:val="normaltextrun"/>
          <w:i/>
          <w:iCs/>
          <w:sz w:val="20"/>
          <w:szCs w:val="20"/>
          <w:lang w:val="sr-Latn-CS"/>
        </w:rPr>
        <w:t>Prikaži.</w:t>
      </w:r>
      <w:r w:rsidRPr="00F22C10">
        <w:rPr>
          <w:rStyle w:val="eop"/>
          <w:sz w:val="20"/>
          <w:szCs w:val="20"/>
        </w:rPr>
        <w:t> </w:t>
      </w:r>
    </w:p>
    <w:p w14:paraId="587F2048" w14:textId="77777777" w:rsidR="00F22C10" w:rsidRPr="00F22C10" w:rsidRDefault="00F22C10" w:rsidP="008E6710">
      <w:pPr>
        <w:pStyle w:val="paragraph"/>
        <w:numPr>
          <w:ilvl w:val="0"/>
          <w:numId w:val="3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sa izabranim tipom znamenitosti.</w:t>
      </w:r>
      <w:r w:rsidRPr="00F22C10">
        <w:rPr>
          <w:rStyle w:val="eop"/>
          <w:sz w:val="20"/>
          <w:szCs w:val="20"/>
        </w:rPr>
        <w:t> </w:t>
      </w:r>
    </w:p>
    <w:p w14:paraId="20065FF2" w14:textId="77777777" w:rsidR="00F22C10" w:rsidRDefault="00F22C10" w:rsidP="00F22C10">
      <w:pPr>
        <w:rPr>
          <w:lang w:val="sr-Latn-CS"/>
        </w:rPr>
      </w:pPr>
    </w:p>
    <w:p w14:paraId="2F9B8F12" w14:textId="63496302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A994AD1" wp14:editId="6C7518E8">
            <wp:extent cx="5074920" cy="8221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7C4D" w14:textId="55154941" w:rsidR="000F0782" w:rsidRDefault="00423562" w:rsidP="000F0782">
      <w:pPr>
        <w:jc w:val="center"/>
        <w:rPr>
          <w:noProof/>
          <w:lang w:val="en-GB" w:eastAsia="en-GB"/>
        </w:rPr>
      </w:pPr>
      <w:r w:rsidRPr="007D5D34">
        <w:rPr>
          <w:noProof/>
          <w:lang w:val="sr-Latn-RS" w:eastAsia="sr-Latn-RS"/>
        </w:rPr>
        <w:lastRenderedPageBreak/>
        <w:drawing>
          <wp:inline distT="0" distB="0" distL="0" distR="0" wp14:anchorId="55D801A0" wp14:editId="734910C5">
            <wp:extent cx="4770120" cy="233172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A337" w14:textId="4C83467D" w:rsidR="000F0782" w:rsidRDefault="00423562" w:rsidP="000F0782">
      <w:pPr>
        <w:jc w:val="center"/>
        <w:rPr>
          <w:noProof/>
          <w:lang w:val="en-GB" w:eastAsia="en-GB"/>
        </w:rPr>
      </w:pPr>
      <w:r w:rsidRPr="007D5D34">
        <w:rPr>
          <w:noProof/>
          <w:lang w:val="sr-Latn-RS" w:eastAsia="sr-Latn-RS"/>
        </w:rPr>
        <w:drawing>
          <wp:inline distT="0" distB="0" distL="0" distR="0" wp14:anchorId="5AC33ED3" wp14:editId="34A58244">
            <wp:extent cx="4732020" cy="167640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3797" w14:textId="2E799DB7" w:rsidR="000F0782" w:rsidRPr="00F22C10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0F4E0D7B" wp14:editId="335712D1">
            <wp:extent cx="5943600" cy="3627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880E" w14:textId="77777777" w:rsidR="0000752D" w:rsidRDefault="0000752D" w:rsidP="0000752D">
      <w:pPr>
        <w:pStyle w:val="Heading2"/>
        <w:rPr>
          <w:lang w:val="sr-Latn-CS"/>
        </w:rPr>
      </w:pPr>
      <w:bookmarkStart w:id="17" w:name="_Toc44194255"/>
      <w:r>
        <w:rPr>
          <w:lang w:val="sr-Latn-CS"/>
        </w:rPr>
        <w:lastRenderedPageBreak/>
        <w:t>Pregled jedne znamenitosti</w:t>
      </w:r>
      <w:bookmarkEnd w:id="17"/>
    </w:p>
    <w:p w14:paraId="2EAC3FA7" w14:textId="77777777" w:rsidR="00F22C10" w:rsidRPr="00F22C10" w:rsidRDefault="00F22C10" w:rsidP="008E6710">
      <w:pPr>
        <w:pStyle w:val="paragraph"/>
        <w:numPr>
          <w:ilvl w:val="0"/>
          <w:numId w:val="3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opciju za prikaz svih znamenitosti.</w:t>
      </w:r>
      <w:r w:rsidRPr="00F22C10">
        <w:rPr>
          <w:rStyle w:val="eop"/>
          <w:sz w:val="20"/>
          <w:szCs w:val="20"/>
        </w:rPr>
        <w:t> </w:t>
      </w:r>
    </w:p>
    <w:p w14:paraId="2112B6D9" w14:textId="77777777" w:rsidR="00F22C10" w:rsidRPr="00F22C10" w:rsidRDefault="00F22C10" w:rsidP="008E6710">
      <w:pPr>
        <w:pStyle w:val="paragraph"/>
        <w:numPr>
          <w:ilvl w:val="0"/>
          <w:numId w:val="3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sa svim znamenitostima.</w:t>
      </w:r>
      <w:r w:rsidRPr="00F22C10">
        <w:rPr>
          <w:rStyle w:val="eop"/>
          <w:sz w:val="20"/>
          <w:szCs w:val="20"/>
        </w:rPr>
        <w:t> </w:t>
      </w:r>
    </w:p>
    <w:p w14:paraId="65FD59C1" w14:textId="77777777" w:rsidR="00F22C10" w:rsidRPr="00F22C10" w:rsidRDefault="00F22C10" w:rsidP="008E6710">
      <w:pPr>
        <w:pStyle w:val="paragraph"/>
        <w:numPr>
          <w:ilvl w:val="0"/>
          <w:numId w:val="3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Izaberite znamenitost koju želite da pregledate.</w:t>
      </w:r>
      <w:r w:rsidRPr="00F22C10">
        <w:rPr>
          <w:rStyle w:val="eop"/>
          <w:sz w:val="20"/>
          <w:szCs w:val="20"/>
        </w:rPr>
        <w:t> </w:t>
      </w:r>
    </w:p>
    <w:p w14:paraId="4369206C" w14:textId="77777777" w:rsidR="00F22C10" w:rsidRPr="00F22C10" w:rsidRDefault="00F22C10" w:rsidP="008E6710">
      <w:pPr>
        <w:pStyle w:val="paragraph"/>
        <w:numPr>
          <w:ilvl w:val="0"/>
          <w:numId w:val="3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Pritisnite dugme </w:t>
      </w:r>
      <w:r w:rsidRPr="00F22C10">
        <w:rPr>
          <w:rStyle w:val="normaltextrun"/>
          <w:i/>
          <w:iCs/>
          <w:sz w:val="20"/>
          <w:szCs w:val="20"/>
          <w:lang w:val="sr-Latn-CS"/>
        </w:rPr>
        <w:t>Prikaži detalje.</w:t>
      </w:r>
      <w:r w:rsidRPr="00F22C10">
        <w:rPr>
          <w:rStyle w:val="eop"/>
          <w:sz w:val="20"/>
          <w:szCs w:val="20"/>
        </w:rPr>
        <w:t> </w:t>
      </w:r>
    </w:p>
    <w:p w14:paraId="330DAADF" w14:textId="77777777" w:rsidR="00F22C10" w:rsidRPr="00F22C10" w:rsidRDefault="00F22C10" w:rsidP="008E6710">
      <w:pPr>
        <w:pStyle w:val="paragraph"/>
        <w:numPr>
          <w:ilvl w:val="0"/>
          <w:numId w:val="3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F22C10">
        <w:rPr>
          <w:rStyle w:val="normaltextrun"/>
          <w:sz w:val="20"/>
          <w:szCs w:val="20"/>
          <w:lang w:val="sr-Latn-CS"/>
        </w:rPr>
        <w:t>Biće prikazana stranica o izabranoj znamenitosti.</w:t>
      </w:r>
      <w:r w:rsidRPr="00F22C10">
        <w:rPr>
          <w:rStyle w:val="eop"/>
          <w:sz w:val="20"/>
          <w:szCs w:val="20"/>
        </w:rPr>
        <w:t> </w:t>
      </w:r>
    </w:p>
    <w:p w14:paraId="2E610C79" w14:textId="77777777" w:rsidR="00F22C10" w:rsidRDefault="00F22C10" w:rsidP="00F22C10">
      <w:pPr>
        <w:ind w:left="576"/>
        <w:rPr>
          <w:lang w:val="sr-Latn-CS"/>
        </w:rPr>
      </w:pPr>
    </w:p>
    <w:p w14:paraId="5C28412B" w14:textId="49AA262D" w:rsidR="000F0782" w:rsidRDefault="00423562" w:rsidP="000F0782">
      <w:pPr>
        <w:ind w:left="576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067DF95" wp14:editId="47B6C4D6">
            <wp:extent cx="5074920" cy="8221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E5D7" w14:textId="12ABF12D" w:rsidR="000F0782" w:rsidRDefault="00423562" w:rsidP="000F0782">
      <w:pPr>
        <w:ind w:left="576"/>
        <w:jc w:val="center"/>
        <w:rPr>
          <w:noProof/>
          <w:lang w:val="en-GB" w:eastAsia="en-GB"/>
        </w:rPr>
      </w:pPr>
      <w:r w:rsidRPr="009171B0">
        <w:rPr>
          <w:noProof/>
          <w:lang w:val="sr-Latn-RS" w:eastAsia="sr-Latn-RS"/>
        </w:rPr>
        <w:lastRenderedPageBreak/>
        <w:drawing>
          <wp:inline distT="0" distB="0" distL="0" distR="0" wp14:anchorId="6BF91DEF" wp14:editId="04A39586">
            <wp:extent cx="3558540" cy="222504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2D10" w14:textId="1B4D3628" w:rsidR="000F0782" w:rsidRPr="00F22C10" w:rsidRDefault="00423562" w:rsidP="000F0782">
      <w:pPr>
        <w:ind w:left="576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EFE4C9D" wp14:editId="137C1C0F">
            <wp:extent cx="5943600" cy="626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B55A" w14:textId="77777777" w:rsidR="0000752D" w:rsidRDefault="0000752D" w:rsidP="0000752D">
      <w:pPr>
        <w:pStyle w:val="Heading2"/>
        <w:rPr>
          <w:lang w:val="sr-Latn-CS"/>
        </w:rPr>
      </w:pPr>
      <w:bookmarkStart w:id="18" w:name="_Toc44194256"/>
      <w:r>
        <w:rPr>
          <w:lang w:val="sr-Latn-CS"/>
        </w:rPr>
        <w:t>Pregled liste svih vodiča</w:t>
      </w:r>
      <w:bookmarkEnd w:id="18"/>
    </w:p>
    <w:p w14:paraId="4658FECF" w14:textId="77777777" w:rsidR="00002F32" w:rsidRDefault="00002F32" w:rsidP="008E6710">
      <w:pPr>
        <w:numPr>
          <w:ilvl w:val="0"/>
          <w:numId w:val="80"/>
        </w:numPr>
        <w:spacing w:before="60" w:after="60" w:line="240" w:lineRule="auto"/>
        <w:ind w:left="720"/>
        <w:rPr>
          <w:lang w:val="sr-Latn-CS"/>
        </w:rPr>
      </w:pPr>
      <w:r>
        <w:rPr>
          <w:lang w:val="sr-Latn-CS"/>
        </w:rPr>
        <w:t>Izaberite opciju za prikaz svih vodiča.</w:t>
      </w:r>
    </w:p>
    <w:p w14:paraId="5F341F1E" w14:textId="5F9A4C7A" w:rsidR="00002F32" w:rsidRDefault="00002F32" w:rsidP="008E6710">
      <w:pPr>
        <w:numPr>
          <w:ilvl w:val="0"/>
          <w:numId w:val="80"/>
        </w:numPr>
        <w:spacing w:before="60" w:after="60" w:line="240" w:lineRule="auto"/>
        <w:ind w:left="720"/>
        <w:rPr>
          <w:lang w:val="sr-Latn-CS"/>
        </w:rPr>
      </w:pPr>
      <w:r>
        <w:rPr>
          <w:lang w:val="sr-Latn-CS"/>
        </w:rPr>
        <w:t>Prikazuje se stranica sa svim vodičima.</w:t>
      </w:r>
    </w:p>
    <w:p w14:paraId="3D74D35D" w14:textId="48150C08" w:rsidR="00A91E5E" w:rsidRPr="00002F32" w:rsidRDefault="00A91E5E" w:rsidP="00A91E5E">
      <w:pPr>
        <w:spacing w:before="60" w:after="60" w:line="240" w:lineRule="auto"/>
        <w:rPr>
          <w:lang w:val="sr-Latn-CS"/>
        </w:rPr>
      </w:pPr>
      <w:r w:rsidRPr="00A91E5E">
        <w:rPr>
          <w:noProof/>
          <w:lang w:val="sr-Latn-RS" w:eastAsia="sr-Latn-RS"/>
        </w:rPr>
        <w:lastRenderedPageBreak/>
        <w:drawing>
          <wp:inline distT="0" distB="0" distL="0" distR="0" wp14:anchorId="475B2B3C" wp14:editId="48185A0F">
            <wp:extent cx="5943600" cy="4094067"/>
            <wp:effectExtent l="0" t="0" r="0" b="1905"/>
            <wp:docPr id="34" name="Picture 34" descr="C:\Users\User\Downloads\screencapture-localhost-5001-VodicSvi-2020-06-27-23_40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capture-localhost-5001-VodicSvi-2020-06-27-23_40_1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AC85" w14:textId="77777777" w:rsidR="0000752D" w:rsidRDefault="0000752D" w:rsidP="0000752D">
      <w:pPr>
        <w:pStyle w:val="Heading2"/>
        <w:rPr>
          <w:lang w:val="sr-Latn-CS"/>
        </w:rPr>
      </w:pPr>
      <w:bookmarkStart w:id="19" w:name="_Toc44194257"/>
      <w:r>
        <w:rPr>
          <w:lang w:val="sr-Latn-CS"/>
        </w:rPr>
        <w:t>Pregled jednog vodiča</w:t>
      </w:r>
      <w:bookmarkEnd w:id="19"/>
    </w:p>
    <w:p w14:paraId="61D9565C" w14:textId="77777777" w:rsidR="00DE26F6" w:rsidRDefault="00DE26F6" w:rsidP="008E6710">
      <w:pPr>
        <w:pStyle w:val="Caption"/>
        <w:numPr>
          <w:ilvl w:val="0"/>
          <w:numId w:val="4"/>
        </w:num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Izaberite opciju za prikaz svih vodiča.</w:t>
      </w:r>
    </w:p>
    <w:p w14:paraId="69D304ED" w14:textId="77777777" w:rsidR="00A07ABC" w:rsidRDefault="00A07ABC" w:rsidP="008E6710">
      <w:pPr>
        <w:pStyle w:val="Caption"/>
        <w:numPr>
          <w:ilvl w:val="0"/>
          <w:numId w:val="4"/>
        </w:numPr>
        <w:spacing w:before="60" w:after="60"/>
        <w:rPr>
          <w:rFonts w:ascii="Times New Roman" w:hAnsi="Times New Roman"/>
        </w:rPr>
      </w:pPr>
      <w:r w:rsidRPr="00B735FF">
        <w:rPr>
          <w:rFonts w:ascii="Times New Roman" w:hAnsi="Times New Roman"/>
        </w:rPr>
        <w:t>Prikazuje se stranica sa svim vodičima.</w:t>
      </w:r>
    </w:p>
    <w:p w14:paraId="5F70DB73" w14:textId="77777777" w:rsidR="00002F32" w:rsidRDefault="00002F32" w:rsidP="008E6710">
      <w:pPr>
        <w:numPr>
          <w:ilvl w:val="0"/>
          <w:numId w:val="4"/>
        </w:numPr>
        <w:spacing w:before="60" w:after="60" w:line="240" w:lineRule="auto"/>
      </w:pPr>
      <w:r>
        <w:t>Izaberite vodiča kog želite da pregledate.</w:t>
      </w:r>
    </w:p>
    <w:p w14:paraId="079FC570" w14:textId="77777777" w:rsidR="00002F32" w:rsidRPr="00002F32" w:rsidRDefault="00002F32" w:rsidP="008E6710">
      <w:pPr>
        <w:numPr>
          <w:ilvl w:val="0"/>
          <w:numId w:val="4"/>
        </w:numPr>
        <w:spacing w:before="60" w:after="60" w:line="240" w:lineRule="auto"/>
      </w:pPr>
      <w:r>
        <w:t xml:space="preserve">Pritisnite dugme </w:t>
      </w:r>
      <w:r>
        <w:rPr>
          <w:i/>
        </w:rPr>
        <w:t>Prikaži detalje.</w:t>
      </w:r>
    </w:p>
    <w:p w14:paraId="17661A6E" w14:textId="77777777" w:rsidR="00002F32" w:rsidRPr="00002F32" w:rsidRDefault="00002F32" w:rsidP="008E6710">
      <w:pPr>
        <w:numPr>
          <w:ilvl w:val="0"/>
          <w:numId w:val="4"/>
        </w:numPr>
        <w:spacing w:before="60" w:after="60" w:line="240" w:lineRule="auto"/>
      </w:pPr>
      <w:r>
        <w:t>Biće prikazana stranica sa podacima o vodiču.</w:t>
      </w:r>
    </w:p>
    <w:p w14:paraId="43109F0A" w14:textId="77777777" w:rsidR="00002F32" w:rsidRPr="00002F32" w:rsidRDefault="00002F32" w:rsidP="00002F32"/>
    <w:p w14:paraId="6FB21B7F" w14:textId="5EE5B47C" w:rsidR="00A07ABC" w:rsidRDefault="00423562" w:rsidP="00A07ABC">
      <w:pPr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B3BEF84" wp14:editId="04561CAA">
            <wp:extent cx="5943600" cy="4091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D609" w14:textId="69945B41" w:rsidR="00A91E5E" w:rsidRDefault="00A91E5E" w:rsidP="00A91E5E">
      <w:pPr>
        <w:jc w:val="center"/>
        <w:rPr>
          <w:lang w:val="sr-Latn-CS"/>
        </w:rPr>
      </w:pPr>
      <w:r w:rsidRPr="00A91E5E">
        <w:rPr>
          <w:noProof/>
          <w:lang w:val="sr-Latn-RS" w:eastAsia="sr-Latn-RS"/>
        </w:rPr>
        <w:drawing>
          <wp:inline distT="0" distB="0" distL="0" distR="0" wp14:anchorId="2C0BF689" wp14:editId="7F1BD3AC">
            <wp:extent cx="4025900" cy="2675255"/>
            <wp:effectExtent l="0" t="0" r="0" b="0"/>
            <wp:docPr id="65" name="Picture 65" descr="C:\Users\User\Downloads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Screenshot_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9DA2" w14:textId="5655FBF5" w:rsidR="00A91E5E" w:rsidRDefault="00A91E5E" w:rsidP="00A07ABC">
      <w:pPr>
        <w:rPr>
          <w:lang w:val="sr-Latn-CS"/>
        </w:rPr>
      </w:pPr>
    </w:p>
    <w:p w14:paraId="3BAFBDD2" w14:textId="067D6CB5" w:rsidR="00A91E5E" w:rsidRPr="00A07ABC" w:rsidRDefault="00A91E5E" w:rsidP="00A07ABC">
      <w:pPr>
        <w:rPr>
          <w:lang w:val="sr-Latn-CS"/>
        </w:rPr>
      </w:pPr>
      <w:r w:rsidRPr="00A91E5E">
        <w:rPr>
          <w:noProof/>
          <w:lang w:val="sr-Latn-RS" w:eastAsia="sr-Latn-RS"/>
        </w:rPr>
        <w:lastRenderedPageBreak/>
        <w:drawing>
          <wp:inline distT="0" distB="0" distL="0" distR="0" wp14:anchorId="5739AAD7" wp14:editId="462979BA">
            <wp:extent cx="5943600" cy="3273314"/>
            <wp:effectExtent l="0" t="0" r="0" b="3810"/>
            <wp:docPr id="35" name="Picture 35" descr="C:\Users\User\Downloads\screencapture-localhost-5001-VodicJedan-2020-06-27-23_42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screencapture-localhost-5001-VodicJedan-2020-06-27-23_42_2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C150" w14:textId="77777777" w:rsidR="0000752D" w:rsidRDefault="0000752D" w:rsidP="0000752D">
      <w:pPr>
        <w:pStyle w:val="Heading2"/>
        <w:rPr>
          <w:lang w:val="sr-Latn-CS"/>
        </w:rPr>
      </w:pPr>
      <w:bookmarkStart w:id="20" w:name="_Toc44194258"/>
      <w:r>
        <w:rPr>
          <w:lang w:val="sr-Latn-CS"/>
        </w:rPr>
        <w:t>Pregled svih kvizova</w:t>
      </w:r>
      <w:bookmarkEnd w:id="20"/>
    </w:p>
    <w:p w14:paraId="0965DC61" w14:textId="77777777" w:rsidR="00002F32" w:rsidRDefault="00002F32" w:rsidP="008E6710">
      <w:pPr>
        <w:numPr>
          <w:ilvl w:val="0"/>
          <w:numId w:val="81"/>
        </w:numPr>
        <w:spacing w:before="60" w:after="60" w:line="240" w:lineRule="auto"/>
        <w:ind w:left="994"/>
        <w:rPr>
          <w:lang w:val="sr-Latn-CS"/>
        </w:rPr>
      </w:pPr>
      <w:r>
        <w:rPr>
          <w:lang w:val="sr-Latn-CS"/>
        </w:rPr>
        <w:t>Izaberite opciju iz padajućeg menija za prikaz svih kvizova.</w:t>
      </w:r>
    </w:p>
    <w:p w14:paraId="23C41F33" w14:textId="1BDCDF4E" w:rsidR="00002F32" w:rsidRDefault="00002F32" w:rsidP="008E6710">
      <w:pPr>
        <w:numPr>
          <w:ilvl w:val="0"/>
          <w:numId w:val="81"/>
        </w:numPr>
        <w:spacing w:before="60" w:after="60" w:line="240" w:lineRule="auto"/>
        <w:ind w:left="994"/>
        <w:rPr>
          <w:lang w:val="sr-Latn-CS"/>
        </w:rPr>
      </w:pPr>
      <w:r>
        <w:rPr>
          <w:lang w:val="sr-Latn-CS"/>
        </w:rPr>
        <w:t>Prikazaće se stranica sa listom svih kvizova.</w:t>
      </w:r>
    </w:p>
    <w:p w14:paraId="036F6A1D" w14:textId="5D84A8EA" w:rsidR="00423562" w:rsidRPr="00002F32" w:rsidRDefault="00423562" w:rsidP="00423562">
      <w:pPr>
        <w:spacing w:before="60" w:after="60" w:line="240" w:lineRule="auto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32948F80" wp14:editId="5B6F7266">
            <wp:extent cx="5943600" cy="27279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B694" w14:textId="77777777" w:rsidR="0000752D" w:rsidRDefault="0000752D" w:rsidP="0000752D">
      <w:pPr>
        <w:pStyle w:val="Heading2"/>
        <w:rPr>
          <w:lang w:val="sr-Latn-CS"/>
        </w:rPr>
      </w:pPr>
      <w:bookmarkStart w:id="21" w:name="_Toc44194259"/>
      <w:r>
        <w:rPr>
          <w:lang w:val="sr-Latn-CS"/>
        </w:rPr>
        <w:t>Pregled liste učesnika u kvizovima (Hall of Fame)</w:t>
      </w:r>
      <w:bookmarkEnd w:id="21"/>
    </w:p>
    <w:p w14:paraId="7B821771" w14:textId="77777777" w:rsidR="00002F32" w:rsidRDefault="00002F32" w:rsidP="008E6710">
      <w:pPr>
        <w:numPr>
          <w:ilvl w:val="0"/>
          <w:numId w:val="8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liste učesnika u kvizovima.</w:t>
      </w:r>
    </w:p>
    <w:p w14:paraId="48CA356C" w14:textId="2D7DD13B" w:rsidR="00002F32" w:rsidRDefault="00002F32" w:rsidP="008E6710">
      <w:pPr>
        <w:numPr>
          <w:ilvl w:val="0"/>
          <w:numId w:val="8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tabela za svaki od kvizova.</w:t>
      </w:r>
    </w:p>
    <w:p w14:paraId="4ED084CC" w14:textId="58CE09F1" w:rsidR="00423562" w:rsidRPr="00002F32" w:rsidRDefault="00423562" w:rsidP="00423562">
      <w:pPr>
        <w:spacing w:before="60" w:after="60" w:line="240" w:lineRule="auto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795E8F5" wp14:editId="272886F4">
            <wp:extent cx="5943600" cy="2857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05551" w14:textId="77777777" w:rsidR="0000752D" w:rsidRDefault="0000752D" w:rsidP="0000752D">
      <w:pPr>
        <w:pStyle w:val="Heading2"/>
        <w:rPr>
          <w:lang w:val="sr-Latn-CS"/>
        </w:rPr>
      </w:pPr>
      <w:bookmarkStart w:id="22" w:name="_Toc44194260"/>
      <w:r>
        <w:rPr>
          <w:lang w:val="sr-Latn-CS"/>
        </w:rPr>
        <w:t>Registracija</w:t>
      </w:r>
      <w:bookmarkEnd w:id="22"/>
    </w:p>
    <w:p w14:paraId="4085B92D" w14:textId="77777777" w:rsidR="00F22C10" w:rsidRPr="004C50CB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>
        <w:rPr>
          <w:lang w:val="sr-Latn-CS"/>
        </w:rPr>
        <w:t>Izaberite opciju</w:t>
      </w:r>
      <w:r w:rsidRPr="00714A96">
        <w:rPr>
          <w:lang w:val="sr-Latn-CS"/>
        </w:rPr>
        <w:t xml:space="preserve"> </w:t>
      </w:r>
      <w:r w:rsidRPr="00714A96">
        <w:rPr>
          <w:i/>
          <w:lang w:val="sr-Latn-CS"/>
        </w:rPr>
        <w:t>Registruj se</w:t>
      </w:r>
      <w:r>
        <w:rPr>
          <w:i/>
          <w:lang w:val="sr-Latn-CS"/>
        </w:rPr>
        <w:t>.</w:t>
      </w:r>
    </w:p>
    <w:p w14:paraId="651DC864" w14:textId="77777777" w:rsidR="00F22C10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 w:rsidRPr="004C50CB">
        <w:rPr>
          <w:iCs/>
          <w:lang w:val="sr-Latn-CS"/>
        </w:rPr>
        <w:t>Prikazuje</w:t>
      </w:r>
      <w:r w:rsidRPr="004C50CB">
        <w:rPr>
          <w:lang w:val="sr-Latn-CS"/>
        </w:rPr>
        <w:t xml:space="preserve"> se stranica za registrovanje korisnika(turiste).</w:t>
      </w:r>
    </w:p>
    <w:p w14:paraId="429D8463" w14:textId="77777777" w:rsidR="00F22C10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 w:rsidRPr="004E3EE7">
        <w:rPr>
          <w:lang w:val="sr-Latn-CS"/>
        </w:rPr>
        <w:t>Stranica za registraciju novog turiste sadrži formu za unos podataka: ime, prezime, pol, datum rođenja, email, korisničko ime, lozinka. Ova polja su obavezna, ne možete uspešno da se registrujete ukoliko ih ne unesete.</w:t>
      </w:r>
    </w:p>
    <w:p w14:paraId="2FEC9E8F" w14:textId="77777777" w:rsidR="00F22C10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 w:rsidRPr="004E3EE7">
        <w:rPr>
          <w:lang w:val="sr-Latn-CS"/>
        </w:rPr>
        <w:t>Unesite podatke u sva polja.</w:t>
      </w:r>
    </w:p>
    <w:p w14:paraId="238BB090" w14:textId="77777777" w:rsidR="00F22C10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>
        <w:rPr>
          <w:lang w:val="sr-Latn-CS"/>
        </w:rPr>
        <w:t xml:space="preserve">Pritisnite dugme </w:t>
      </w:r>
      <w:r w:rsidRPr="004E3EE7">
        <w:rPr>
          <w:i/>
          <w:iCs/>
          <w:lang w:val="sr-Latn-CS"/>
        </w:rPr>
        <w:t>Registruj se.</w:t>
      </w:r>
    </w:p>
    <w:p w14:paraId="41014B45" w14:textId="77777777" w:rsidR="00F22C10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 w:rsidRPr="004E3EE7">
        <w:rPr>
          <w:lang w:val="sr-Latn-CS"/>
        </w:rPr>
        <w:t>Ukoliko ste uneli korisničko ime koje već postoji prikazaće vam se obaveštenje „</w:t>
      </w:r>
      <w:r w:rsidRPr="004E3EE7">
        <w:rPr>
          <w:i/>
          <w:iCs/>
          <w:lang w:val="sr-Latn-CS"/>
        </w:rPr>
        <w:t xml:space="preserve">Korisnik sa tim korisničkim imenom već postoji.“. </w:t>
      </w:r>
      <w:r w:rsidRPr="004E3EE7">
        <w:rPr>
          <w:lang w:val="sr-Latn-CS"/>
        </w:rPr>
        <w:t>Morate da unesete novo korisničko ime.</w:t>
      </w:r>
    </w:p>
    <w:p w14:paraId="69B1706D" w14:textId="77777777" w:rsidR="00F22C10" w:rsidRPr="004E3EE7" w:rsidRDefault="00F22C10" w:rsidP="008E6710">
      <w:pPr>
        <w:pStyle w:val="BodyText"/>
        <w:numPr>
          <w:ilvl w:val="0"/>
          <w:numId w:val="3"/>
        </w:numPr>
        <w:tabs>
          <w:tab w:val="clear" w:pos="360"/>
          <w:tab w:val="num" w:pos="936"/>
        </w:tabs>
        <w:spacing w:before="60" w:after="60" w:line="240" w:lineRule="auto"/>
        <w:ind w:left="936"/>
        <w:rPr>
          <w:lang w:val="sr-Latn-CS"/>
        </w:rPr>
      </w:pPr>
      <w:r w:rsidRPr="004E3EE7">
        <w:rPr>
          <w:lang w:val="sr-Latn-CS"/>
        </w:rPr>
        <w:t xml:space="preserve">Nakon što ste uneli ispravne podatake </w:t>
      </w:r>
      <w:r>
        <w:rPr>
          <w:lang w:val="sr-Latn-CS"/>
        </w:rPr>
        <w:t xml:space="preserve">pritisnite dugme </w:t>
      </w:r>
      <w:r w:rsidRPr="004E3EE7">
        <w:rPr>
          <w:i/>
          <w:lang w:val="sr-Latn-CS"/>
        </w:rPr>
        <w:t xml:space="preserve">Registruj se, </w:t>
      </w:r>
      <w:r w:rsidRPr="004E3EE7">
        <w:rPr>
          <w:iCs/>
          <w:lang w:val="sr-Latn-CS"/>
        </w:rPr>
        <w:t>uspešno ste registrovani i</w:t>
      </w:r>
      <w:r w:rsidRPr="004E3EE7">
        <w:rPr>
          <w:i/>
          <w:lang w:val="sr-Latn-CS"/>
        </w:rPr>
        <w:t xml:space="preserve"> </w:t>
      </w:r>
      <w:r w:rsidRPr="004E3EE7">
        <w:rPr>
          <w:lang w:val="sr-Latn-CS"/>
        </w:rPr>
        <w:t>prikazuje se stranica za prijavu.</w:t>
      </w:r>
    </w:p>
    <w:p w14:paraId="5733080C" w14:textId="5CE2AB97" w:rsidR="00842B98" w:rsidRPr="00842B98" w:rsidRDefault="00423562" w:rsidP="00842B98">
      <w:pPr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6FD5CF1" wp14:editId="5E617C19">
            <wp:extent cx="5943600" cy="3459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9743" w14:textId="77777777" w:rsidR="0000752D" w:rsidRDefault="0000752D" w:rsidP="0000752D">
      <w:pPr>
        <w:pStyle w:val="Heading2"/>
        <w:rPr>
          <w:lang w:val="sr-Latn-CS"/>
        </w:rPr>
      </w:pPr>
      <w:bookmarkStart w:id="23" w:name="_Toc44194261"/>
      <w:r>
        <w:rPr>
          <w:lang w:val="sr-Latn-CS"/>
        </w:rPr>
        <w:t>Prijava</w:t>
      </w:r>
      <w:bookmarkEnd w:id="23"/>
    </w:p>
    <w:p w14:paraId="395FDC8D" w14:textId="77777777" w:rsidR="00F22C10" w:rsidRDefault="00F22C10" w:rsidP="008E6710">
      <w:pPr>
        <w:numPr>
          <w:ilvl w:val="0"/>
          <w:numId w:val="40"/>
        </w:numPr>
        <w:spacing w:before="60" w:after="60" w:line="240" w:lineRule="auto"/>
        <w:rPr>
          <w:i/>
          <w:iCs/>
          <w:lang w:val="sr-Latn-CS"/>
        </w:rPr>
      </w:pPr>
      <w:r>
        <w:rPr>
          <w:lang w:val="sr-Latn-CS"/>
        </w:rPr>
        <w:t>Izaberite</w:t>
      </w:r>
      <w:r w:rsidRPr="00721AF5">
        <w:rPr>
          <w:lang w:val="sr-Latn-CS"/>
        </w:rPr>
        <w:t xml:space="preserve"> opciju </w:t>
      </w:r>
      <w:r>
        <w:rPr>
          <w:i/>
          <w:iCs/>
          <w:lang w:val="sr-Latn-CS"/>
        </w:rPr>
        <w:t>Prijavi se.</w:t>
      </w:r>
    </w:p>
    <w:p w14:paraId="2D9CE6B0" w14:textId="77777777" w:rsidR="00F22C10" w:rsidRDefault="00F22C10" w:rsidP="008E6710">
      <w:pPr>
        <w:numPr>
          <w:ilvl w:val="0"/>
          <w:numId w:val="40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Prikazaćee se stranica za prijavu na sistem.</w:t>
      </w:r>
    </w:p>
    <w:p w14:paraId="774AC321" w14:textId="77777777" w:rsidR="00F22C10" w:rsidRPr="004E3EE7" w:rsidRDefault="00F22C10" w:rsidP="008E6710">
      <w:pPr>
        <w:numPr>
          <w:ilvl w:val="0"/>
          <w:numId w:val="40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nemate nalog izaberite opciju </w:t>
      </w:r>
      <w:r>
        <w:rPr>
          <w:i/>
          <w:iCs/>
          <w:lang w:val="sr-Latn-CS"/>
        </w:rPr>
        <w:t>Registruj se.</w:t>
      </w:r>
    </w:p>
    <w:p w14:paraId="0A2CB6FD" w14:textId="77777777" w:rsidR="00F22C10" w:rsidRDefault="00F22C10" w:rsidP="008E6710">
      <w:pPr>
        <w:numPr>
          <w:ilvl w:val="0"/>
          <w:numId w:val="40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imate nalog unesite svoje korisničko ime i lozinku.</w:t>
      </w:r>
    </w:p>
    <w:p w14:paraId="7074ADE5" w14:textId="77777777" w:rsidR="00F22C10" w:rsidRPr="004E3EE7" w:rsidRDefault="00F22C10" w:rsidP="008E6710">
      <w:pPr>
        <w:numPr>
          <w:ilvl w:val="0"/>
          <w:numId w:val="40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dugme </w:t>
      </w:r>
      <w:r>
        <w:rPr>
          <w:i/>
          <w:iCs/>
          <w:lang w:val="sr-Latn-CS"/>
        </w:rPr>
        <w:t>Prijavi se.</w:t>
      </w:r>
    </w:p>
    <w:p w14:paraId="47402DEA" w14:textId="77777777" w:rsidR="00F22C10" w:rsidRDefault="00F22C10" w:rsidP="008E6710">
      <w:pPr>
        <w:numPr>
          <w:ilvl w:val="0"/>
          <w:numId w:val="40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ste uneli ispravne podatke uspešno ste prijavljeni i prikazuje se početna stranica, ukoliko niste prikazuje se obaveštenje „</w:t>
      </w:r>
      <w:r>
        <w:rPr>
          <w:i/>
          <w:iCs/>
          <w:lang w:val="sr-Latn-CS"/>
        </w:rPr>
        <w:t>Uneli ste pogrešno ime ili lozinku.“</w:t>
      </w:r>
      <w:r>
        <w:rPr>
          <w:lang w:val="sr-Latn-CS"/>
        </w:rPr>
        <w:t>, morate da unesete ispravne podatke.</w:t>
      </w:r>
    </w:p>
    <w:p w14:paraId="042E5070" w14:textId="77777777" w:rsidR="00F22C10" w:rsidRPr="004E3EE7" w:rsidRDefault="00F22C10" w:rsidP="008E6710">
      <w:pPr>
        <w:pStyle w:val="BodyText"/>
        <w:numPr>
          <w:ilvl w:val="0"/>
          <w:numId w:val="40"/>
        </w:numPr>
        <w:spacing w:before="60" w:after="60" w:line="240" w:lineRule="auto"/>
        <w:rPr>
          <w:lang w:val="sr-Latn-CS"/>
        </w:rPr>
      </w:pPr>
      <w:r w:rsidRPr="004E3EE7">
        <w:rPr>
          <w:lang w:val="sr-Latn-CS"/>
        </w:rPr>
        <w:t xml:space="preserve">Nakon što ste uneli ispravne podatake </w:t>
      </w:r>
      <w:r>
        <w:rPr>
          <w:lang w:val="sr-Latn-CS"/>
        </w:rPr>
        <w:t xml:space="preserve">pritisnite dugme </w:t>
      </w:r>
      <w:r>
        <w:rPr>
          <w:i/>
          <w:lang w:val="sr-Latn-CS"/>
        </w:rPr>
        <w:t>Prijavi</w:t>
      </w:r>
      <w:r w:rsidRPr="004E3EE7">
        <w:rPr>
          <w:i/>
          <w:lang w:val="sr-Latn-CS"/>
        </w:rPr>
        <w:t xml:space="preserve"> se, </w:t>
      </w:r>
      <w:r w:rsidRPr="004E3EE7">
        <w:rPr>
          <w:iCs/>
          <w:lang w:val="sr-Latn-CS"/>
        </w:rPr>
        <w:t xml:space="preserve">uspešno ste </w:t>
      </w:r>
      <w:r>
        <w:rPr>
          <w:iCs/>
          <w:lang w:val="sr-Latn-CS"/>
        </w:rPr>
        <w:t xml:space="preserve">prijavljeni </w:t>
      </w:r>
      <w:r w:rsidRPr="004E3EE7">
        <w:rPr>
          <w:iCs/>
          <w:lang w:val="sr-Latn-CS"/>
        </w:rPr>
        <w:t>i</w:t>
      </w:r>
      <w:r w:rsidRPr="004E3EE7">
        <w:rPr>
          <w:i/>
          <w:lang w:val="sr-Latn-CS"/>
        </w:rPr>
        <w:t xml:space="preserve"> </w:t>
      </w:r>
      <w:r w:rsidRPr="004E3EE7">
        <w:rPr>
          <w:lang w:val="sr-Latn-CS"/>
        </w:rPr>
        <w:t xml:space="preserve">prikazuje se </w:t>
      </w:r>
      <w:r>
        <w:rPr>
          <w:lang w:val="sr-Latn-CS"/>
        </w:rPr>
        <w:t>početna stranica.</w:t>
      </w:r>
    </w:p>
    <w:p w14:paraId="7FD097C6" w14:textId="7875CC09" w:rsidR="00842B98" w:rsidRDefault="00423562" w:rsidP="00842B98">
      <w:pPr>
        <w:rPr>
          <w:noProof/>
        </w:rPr>
      </w:pPr>
      <w:r w:rsidRPr="0049432F">
        <w:rPr>
          <w:noProof/>
          <w:lang w:val="sr-Latn-RS" w:eastAsia="sr-Latn-RS"/>
        </w:rPr>
        <w:lastRenderedPageBreak/>
        <w:drawing>
          <wp:inline distT="0" distB="0" distL="0" distR="0" wp14:anchorId="50E36171" wp14:editId="6EA98590">
            <wp:extent cx="5943600" cy="291846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r="-128" b="4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84E3" w14:textId="4CB27181" w:rsidR="00842B98" w:rsidRPr="00842B98" w:rsidRDefault="00423562" w:rsidP="00842B98">
      <w:pPr>
        <w:rPr>
          <w:lang w:val="sr-Latn-CS"/>
        </w:rPr>
      </w:pPr>
      <w:r w:rsidRPr="0049432F">
        <w:rPr>
          <w:noProof/>
          <w:lang w:val="sr-Latn-RS" w:eastAsia="sr-Latn-RS"/>
        </w:rPr>
        <w:drawing>
          <wp:inline distT="0" distB="0" distL="0" distR="0" wp14:anchorId="3E1E085D" wp14:editId="3A6841D6">
            <wp:extent cx="5905500" cy="291084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" t="8200" r="897" b="4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B8FA" w14:textId="77777777" w:rsidR="0000752D" w:rsidRDefault="0000752D" w:rsidP="0000752D">
      <w:pPr>
        <w:pStyle w:val="Heading1"/>
        <w:rPr>
          <w:lang w:val="sr-Latn-CS"/>
        </w:rPr>
      </w:pPr>
      <w:bookmarkStart w:id="24" w:name="_Toc44194262"/>
      <w:r>
        <w:rPr>
          <w:lang w:val="sr-Latn-CS"/>
        </w:rPr>
        <w:t>Vodič</w:t>
      </w:r>
      <w:bookmarkEnd w:id="24"/>
    </w:p>
    <w:p w14:paraId="409637B9" w14:textId="77777777" w:rsidR="00927E15" w:rsidRPr="00927E15" w:rsidRDefault="00927E15" w:rsidP="00927E15">
      <w:pPr>
        <w:rPr>
          <w:lang w:val="sr-Latn-CS"/>
        </w:rPr>
      </w:pPr>
      <w:r>
        <w:rPr>
          <w:lang w:val="sr-Latn-CS"/>
        </w:rPr>
        <w:t>Naredne opcije su dostupne korisnicima prijavljenim u ulozi vodiča.</w:t>
      </w:r>
    </w:p>
    <w:p w14:paraId="5DE48175" w14:textId="77777777" w:rsidR="0000752D" w:rsidRDefault="0000752D" w:rsidP="0000752D">
      <w:pPr>
        <w:pStyle w:val="Heading2"/>
        <w:rPr>
          <w:lang w:val="sr-Latn-CS"/>
        </w:rPr>
      </w:pPr>
      <w:bookmarkStart w:id="25" w:name="_Toc44194263"/>
      <w:r>
        <w:rPr>
          <w:lang w:val="sr-Latn-CS"/>
        </w:rPr>
        <w:t>Pregled svog profila</w:t>
      </w:r>
      <w:bookmarkEnd w:id="25"/>
    </w:p>
    <w:p w14:paraId="224749C3" w14:textId="77777777" w:rsidR="00F22C10" w:rsidRDefault="00F22C10" w:rsidP="008E6710">
      <w:pPr>
        <w:numPr>
          <w:ilvl w:val="0"/>
          <w:numId w:val="41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Profil iz padajućeg menija sa vašim imenom.</w:t>
      </w:r>
    </w:p>
    <w:p w14:paraId="23E572AB" w14:textId="77777777" w:rsidR="00F22C10" w:rsidRDefault="00F22C10" w:rsidP="008E6710">
      <w:pPr>
        <w:numPr>
          <w:ilvl w:val="0"/>
          <w:numId w:val="41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Prikazuje se stranica sa vašim podacima.</w:t>
      </w:r>
    </w:p>
    <w:p w14:paraId="346CBFC5" w14:textId="77777777" w:rsidR="00F22C10" w:rsidRPr="007014CA" w:rsidRDefault="00F22C10" w:rsidP="008E6710">
      <w:pPr>
        <w:numPr>
          <w:ilvl w:val="0"/>
          <w:numId w:val="41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želite da vidite vaše rezervacije izaberite opciju </w:t>
      </w:r>
      <w:r>
        <w:rPr>
          <w:i/>
          <w:iCs/>
          <w:lang w:val="sr-Latn-CS"/>
        </w:rPr>
        <w:t xml:space="preserve">Rezervacije, </w:t>
      </w:r>
      <w:r>
        <w:rPr>
          <w:lang w:val="sr-Latn-CS"/>
        </w:rPr>
        <w:t>prikazuje se stranica sa vašim rezervacijama.</w:t>
      </w:r>
    </w:p>
    <w:p w14:paraId="4B05C481" w14:textId="77777777" w:rsidR="00F22C10" w:rsidRPr="007014CA" w:rsidRDefault="00F22C10" w:rsidP="008E6710">
      <w:pPr>
        <w:numPr>
          <w:ilvl w:val="0"/>
          <w:numId w:val="41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želite da vidite ocene koje ste dobili izaberite opciju </w:t>
      </w:r>
      <w:r>
        <w:rPr>
          <w:i/>
          <w:iCs/>
          <w:lang w:val="sr-Latn-CS"/>
        </w:rPr>
        <w:t xml:space="preserve">Ocenjivanje, </w:t>
      </w:r>
      <w:r>
        <w:rPr>
          <w:lang w:val="sr-Latn-CS"/>
        </w:rPr>
        <w:t>prikazuje se stranica sa ocenama.</w:t>
      </w:r>
    </w:p>
    <w:p w14:paraId="37505DD5" w14:textId="39A3A963" w:rsidR="00F22C10" w:rsidRDefault="00F22C10" w:rsidP="008E6710">
      <w:pPr>
        <w:numPr>
          <w:ilvl w:val="0"/>
          <w:numId w:val="41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 želite da vidite ture na kojim ste angažovani izaberite opciju </w:t>
      </w:r>
      <w:r>
        <w:rPr>
          <w:i/>
          <w:iCs/>
          <w:lang w:val="sr-Latn-CS"/>
        </w:rPr>
        <w:t>Ture,</w:t>
      </w:r>
      <w:r>
        <w:rPr>
          <w:lang w:val="sr-Latn-CS"/>
        </w:rPr>
        <w:t xml:space="preserve"> prikazuje se stranica sa turama.</w:t>
      </w:r>
    </w:p>
    <w:p w14:paraId="56A61EB1" w14:textId="286A50B2" w:rsidR="00423562" w:rsidRDefault="00423562" w:rsidP="00423562">
      <w:pPr>
        <w:spacing w:before="60" w:after="60" w:line="240" w:lineRule="auto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5FB2463" wp14:editId="59C2FCD5">
            <wp:extent cx="5943600" cy="27279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8D79" w14:textId="77777777" w:rsidR="00F22C10" w:rsidRPr="00F22C10" w:rsidRDefault="00F22C10" w:rsidP="00F22C10">
      <w:pPr>
        <w:rPr>
          <w:lang w:val="sr-Latn-CS"/>
        </w:rPr>
      </w:pPr>
    </w:p>
    <w:p w14:paraId="453C0D4F" w14:textId="77777777" w:rsidR="0000752D" w:rsidRDefault="0000752D" w:rsidP="0000752D">
      <w:pPr>
        <w:pStyle w:val="Heading2"/>
        <w:rPr>
          <w:lang w:val="sr-Latn-CS"/>
        </w:rPr>
      </w:pPr>
      <w:bookmarkStart w:id="26" w:name="_Toc44194264"/>
      <w:r>
        <w:rPr>
          <w:lang w:val="sr-Latn-CS"/>
        </w:rPr>
        <w:t>Pregled svojih rezervacija</w:t>
      </w:r>
      <w:bookmarkEnd w:id="26"/>
    </w:p>
    <w:p w14:paraId="2BD76BF0" w14:textId="77777777" w:rsidR="00F22C10" w:rsidRDefault="00F22C10" w:rsidP="008E6710">
      <w:pPr>
        <w:numPr>
          <w:ilvl w:val="0"/>
          <w:numId w:val="4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Profil iz padajućeg menija sa vašim imenom.</w:t>
      </w:r>
    </w:p>
    <w:p w14:paraId="0254A0AC" w14:textId="77777777" w:rsidR="00F22C10" w:rsidRPr="008C1962" w:rsidRDefault="00F22C10" w:rsidP="008E6710">
      <w:pPr>
        <w:numPr>
          <w:ilvl w:val="0"/>
          <w:numId w:val="4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Na prikazanoj stranici izaberite opciju </w:t>
      </w:r>
      <w:r>
        <w:rPr>
          <w:i/>
          <w:iCs/>
          <w:lang w:val="sr-Latn-CS"/>
        </w:rPr>
        <w:t>Rezervacije.</w:t>
      </w:r>
    </w:p>
    <w:p w14:paraId="03A488BB" w14:textId="77777777" w:rsidR="00F22C10" w:rsidRDefault="00F22C10" w:rsidP="008E6710">
      <w:pPr>
        <w:numPr>
          <w:ilvl w:val="0"/>
          <w:numId w:val="4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Prikazuje se lista sa rezervacijama.</w:t>
      </w:r>
    </w:p>
    <w:p w14:paraId="5A1E21C9" w14:textId="21083DBC" w:rsidR="00F22C10" w:rsidRPr="00F22C10" w:rsidRDefault="00423562" w:rsidP="00F22C10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781FB8FB" wp14:editId="430B3BF7">
            <wp:extent cx="5943600" cy="27279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012A" w14:textId="77777777" w:rsidR="0000752D" w:rsidRDefault="0000752D" w:rsidP="0000752D">
      <w:pPr>
        <w:pStyle w:val="Heading1"/>
        <w:rPr>
          <w:lang w:val="sr-Latn-CS"/>
        </w:rPr>
      </w:pPr>
      <w:bookmarkStart w:id="27" w:name="_Toc44194265"/>
      <w:r>
        <w:rPr>
          <w:lang w:val="sr-Latn-CS"/>
        </w:rPr>
        <w:t>Turista</w:t>
      </w:r>
      <w:bookmarkEnd w:id="27"/>
    </w:p>
    <w:p w14:paraId="7B507B0D" w14:textId="77777777" w:rsidR="00927E15" w:rsidRPr="00927E15" w:rsidRDefault="00927E15" w:rsidP="00927E15">
      <w:pPr>
        <w:rPr>
          <w:lang w:val="sr-Latn-CS"/>
        </w:rPr>
      </w:pPr>
      <w:r>
        <w:rPr>
          <w:lang w:val="sr-Latn-CS"/>
        </w:rPr>
        <w:t>Naredne funkcionalnosti su dostupne korisnicima koji su prijavljeni kao turiste.</w:t>
      </w:r>
    </w:p>
    <w:p w14:paraId="598D96E9" w14:textId="77777777" w:rsidR="0000752D" w:rsidRDefault="0000752D" w:rsidP="0000752D">
      <w:pPr>
        <w:pStyle w:val="Heading2"/>
        <w:rPr>
          <w:lang w:val="sr-Latn-CS"/>
        </w:rPr>
      </w:pPr>
      <w:bookmarkStart w:id="28" w:name="_Toc44194266"/>
      <w:r>
        <w:rPr>
          <w:lang w:val="sr-Latn-CS"/>
        </w:rPr>
        <w:t>Pregled svog profila</w:t>
      </w:r>
      <w:bookmarkEnd w:id="28"/>
    </w:p>
    <w:p w14:paraId="27E345C8" w14:textId="77777777" w:rsidR="00A3617D" w:rsidRDefault="00A3617D" w:rsidP="008E6710">
      <w:pPr>
        <w:numPr>
          <w:ilvl w:val="0"/>
          <w:numId w:val="19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Profil iz padajućeg menija sa vašim imenom.</w:t>
      </w:r>
    </w:p>
    <w:p w14:paraId="54F8DB07" w14:textId="77777777" w:rsidR="00A3617D" w:rsidRDefault="00A3617D" w:rsidP="008E6710">
      <w:pPr>
        <w:numPr>
          <w:ilvl w:val="0"/>
          <w:numId w:val="19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Prikazaće se stranica sa vašim podacima.</w:t>
      </w:r>
    </w:p>
    <w:p w14:paraId="69F77F6C" w14:textId="77777777" w:rsidR="00A3617D" w:rsidRPr="007014CA" w:rsidRDefault="00A3617D" w:rsidP="008E6710">
      <w:pPr>
        <w:numPr>
          <w:ilvl w:val="0"/>
          <w:numId w:val="19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želite da vidite vaše rezervacije izaberite opciju </w:t>
      </w:r>
      <w:r>
        <w:rPr>
          <w:i/>
          <w:iCs/>
          <w:lang w:val="sr-Latn-CS"/>
        </w:rPr>
        <w:t xml:space="preserve">Rezervacije </w:t>
      </w:r>
      <w:r>
        <w:rPr>
          <w:lang w:val="sr-Latn-CS"/>
        </w:rPr>
        <w:t>i prikazaće se stranica sa vašim rezervacijama.</w:t>
      </w:r>
    </w:p>
    <w:p w14:paraId="56E030F1" w14:textId="77777777" w:rsidR="00A3617D" w:rsidRPr="007014CA" w:rsidRDefault="00A3617D" w:rsidP="008E6710">
      <w:pPr>
        <w:numPr>
          <w:ilvl w:val="0"/>
          <w:numId w:val="19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lastRenderedPageBreak/>
        <w:t xml:space="preserve">Ukoliko želite da vidite ocene koje ste dali vodičima izaberite opciju </w:t>
      </w:r>
      <w:r>
        <w:rPr>
          <w:i/>
          <w:iCs/>
          <w:lang w:val="sr-Latn-CS"/>
        </w:rPr>
        <w:t xml:space="preserve">Ocenjivanje </w:t>
      </w:r>
      <w:r>
        <w:rPr>
          <w:lang w:val="sr-Latn-CS"/>
        </w:rPr>
        <w:t>i prikazaće se stranica sa ocenama koje ste dali,</w:t>
      </w:r>
    </w:p>
    <w:p w14:paraId="71C27E2A" w14:textId="77777777" w:rsidR="00A3617D" w:rsidRDefault="00A3617D" w:rsidP="008E6710">
      <w:pPr>
        <w:numPr>
          <w:ilvl w:val="0"/>
          <w:numId w:val="19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želite da vidite kvizove koje ste radili i poene koje ste osvojili izaberite opciju </w:t>
      </w:r>
      <w:r>
        <w:rPr>
          <w:i/>
          <w:iCs/>
          <w:lang w:val="sr-Latn-CS"/>
        </w:rPr>
        <w:t>Kvizovi</w:t>
      </w:r>
      <w:r>
        <w:rPr>
          <w:lang w:val="sr-Latn-CS"/>
        </w:rPr>
        <w:t xml:space="preserve"> i prikazuje se stranica sa kvizovima koje ste radili.</w:t>
      </w:r>
    </w:p>
    <w:p w14:paraId="4D6F11AF" w14:textId="0F5B5875" w:rsidR="00A3617D" w:rsidRPr="00A3617D" w:rsidRDefault="00423562" w:rsidP="00A3617D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5D283BCB" wp14:editId="3FDFFF8B">
            <wp:extent cx="5943600" cy="27279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4D4D" w14:textId="77777777" w:rsidR="0000752D" w:rsidRDefault="0000752D" w:rsidP="0000752D">
      <w:pPr>
        <w:pStyle w:val="Heading2"/>
        <w:rPr>
          <w:lang w:val="sr-Latn-CS"/>
        </w:rPr>
      </w:pPr>
      <w:bookmarkStart w:id="29" w:name="_Toc44194267"/>
      <w:r>
        <w:rPr>
          <w:lang w:val="sr-Latn-CS"/>
        </w:rPr>
        <w:t>Rezervacija obične ture</w:t>
      </w:r>
      <w:bookmarkEnd w:id="29"/>
    </w:p>
    <w:p w14:paraId="41D05DF0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Izaberite opciju za prikaz svih tura.</w:t>
      </w:r>
    </w:p>
    <w:p w14:paraId="71B0874B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Biće prikazane sve ture.</w:t>
      </w:r>
    </w:p>
    <w:p w14:paraId="1C43308C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Prelaskom miša preko kartice sa nazivom ture, prikazuju se opcije za rad sa turom. Jedna od njih je rezervisanje ture.</w:t>
      </w:r>
    </w:p>
    <w:p w14:paraId="58AA3EB4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 xml:space="preserve">Izaberite opciju za rezervisanje. </w:t>
      </w:r>
    </w:p>
    <w:p w14:paraId="1634630C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Otvoriće se forma gde je potrebno uneti datum za kad je rezervacija i broj osoba koji su vezani za ta rezervacija.</w:t>
      </w:r>
    </w:p>
    <w:p w14:paraId="72C88D29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Unesite podatke neophodne za rezervaciju ture.</w:t>
      </w:r>
    </w:p>
    <w:p w14:paraId="12DC5AE1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Ukoliko je datum ispravan i broj osoba ne prevazilazi kapacitet ture, rezervacija će biti obavljena i biće prikazana stranica sa svim rezervacijama.</w:t>
      </w:r>
    </w:p>
    <w:p w14:paraId="2A971C51" w14:textId="77777777" w:rsidR="00630963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>Ukoliko su uneti podaci neispravni, uneti podaci će biti izbrisani i biće potrebno da unesete nove podatke koji su ispravni.</w:t>
      </w:r>
    </w:p>
    <w:p w14:paraId="02261A35" w14:textId="77777777" w:rsidR="00630963" w:rsidRPr="000F0782" w:rsidRDefault="00630963" w:rsidP="008E6710">
      <w:pPr>
        <w:numPr>
          <w:ilvl w:val="0"/>
          <w:numId w:val="83"/>
        </w:numPr>
        <w:spacing w:before="60" w:after="60" w:line="240" w:lineRule="auto"/>
        <w:ind w:hanging="576"/>
        <w:rPr>
          <w:lang w:val="sr-Latn-CS"/>
        </w:rPr>
      </w:pPr>
      <w:r>
        <w:rPr>
          <w:lang w:val="sr-Latn-CS"/>
        </w:rPr>
        <w:t xml:space="preserve">Ukoliko želite da odustanete od rezervacije, izaberite opciju </w:t>
      </w:r>
      <w:r>
        <w:rPr>
          <w:i/>
          <w:lang w:val="sr-Latn-CS"/>
        </w:rPr>
        <w:t>Vrati se na prikaz tura.</w:t>
      </w:r>
    </w:p>
    <w:p w14:paraId="0AC8215F" w14:textId="55D8E0DC" w:rsidR="000F0782" w:rsidRDefault="00423562" w:rsidP="000F0782">
      <w:pPr>
        <w:spacing w:before="60" w:after="60" w:line="240" w:lineRule="auto"/>
        <w:ind w:left="936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anchor distT="0" distB="0" distL="114300" distR="114300" simplePos="0" relativeHeight="251661312" behindDoc="0" locked="0" layoutInCell="1" allowOverlap="1" wp14:anchorId="55F02748" wp14:editId="2D6778E9">
            <wp:simplePos x="0" y="0"/>
            <wp:positionH relativeFrom="column">
              <wp:posOffset>15240</wp:posOffset>
            </wp:positionH>
            <wp:positionV relativeFrom="paragraph">
              <wp:posOffset>0</wp:posOffset>
            </wp:positionV>
            <wp:extent cx="5943600" cy="5631180"/>
            <wp:effectExtent l="0" t="0" r="0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5033F" w14:textId="3375FAE7" w:rsidR="000F0782" w:rsidRDefault="00423562" w:rsidP="000F0782">
      <w:pPr>
        <w:spacing w:before="60" w:after="60" w:line="240" w:lineRule="auto"/>
        <w:ind w:left="936"/>
        <w:jc w:val="center"/>
        <w:rPr>
          <w:noProof/>
          <w:lang w:val="en-GB" w:eastAsia="en-GB"/>
        </w:rPr>
      </w:pPr>
      <w:r w:rsidRPr="000F0782">
        <w:rPr>
          <w:noProof/>
          <w:lang w:val="sr-Latn-RS" w:eastAsia="sr-Latn-RS"/>
        </w:rPr>
        <w:drawing>
          <wp:inline distT="0" distB="0" distL="0" distR="0" wp14:anchorId="791FCFBE" wp14:editId="5D377450">
            <wp:extent cx="3550920" cy="213360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482A" w14:textId="1095113B" w:rsidR="000F0782" w:rsidRPr="000F0782" w:rsidRDefault="00423562" w:rsidP="000F0782">
      <w:pPr>
        <w:spacing w:before="60" w:after="60" w:line="240" w:lineRule="auto"/>
        <w:ind w:left="936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anchor distT="0" distB="0" distL="114300" distR="114300" simplePos="0" relativeHeight="251660288" behindDoc="0" locked="0" layoutInCell="1" allowOverlap="1" wp14:anchorId="54719D04" wp14:editId="115AA45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2796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F5E55" w14:textId="77777777" w:rsidR="00630963" w:rsidRDefault="0000752D" w:rsidP="00630963">
      <w:pPr>
        <w:pStyle w:val="Heading2"/>
        <w:rPr>
          <w:lang w:val="sr-Latn-CS"/>
        </w:rPr>
      </w:pPr>
      <w:bookmarkStart w:id="30" w:name="_Toc44194268"/>
      <w:r>
        <w:rPr>
          <w:lang w:val="sr-Latn-CS"/>
        </w:rPr>
        <w:t>Kreiranje custom rezervacije</w:t>
      </w:r>
      <w:bookmarkEnd w:id="30"/>
    </w:p>
    <w:p w14:paraId="0992AC03" w14:textId="77777777" w:rsidR="00630963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svih tura.</w:t>
      </w:r>
    </w:p>
    <w:p w14:paraId="5ADDAD5B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prikazane sve ture.</w:t>
      </w:r>
    </w:p>
    <w:p w14:paraId="055053BB" w14:textId="77777777" w:rsidR="003817B0" w:rsidRP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 gornjem desnom uglu, ispod header-a biće prikazana opcija </w:t>
      </w:r>
      <w:r>
        <w:rPr>
          <w:i/>
          <w:lang w:val="sr-Latn-CS"/>
        </w:rPr>
        <w:t>Kreiraj svoju custom turu.</w:t>
      </w:r>
    </w:p>
    <w:p w14:paraId="75A8CDF9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Kliknite na to dugme.</w:t>
      </w:r>
    </w:p>
    <w:p w14:paraId="67F2CDA1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forma za pravljenje custom ture.</w:t>
      </w:r>
    </w:p>
    <w:p w14:paraId="68C78336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Unesite odgovarajuće podatke.</w:t>
      </w:r>
    </w:p>
    <w:p w14:paraId="490193C5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ste izabrali datum kada izabrani vodič nije slobodan, pojaviće se obaveštenje na stranici i biće potrebno da ponovo popunite formu sa ispravnim podacima.</w:t>
      </w:r>
    </w:p>
    <w:p w14:paraId="5C8ECEA5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ste popunili formu ispravnim podacima, custom tura će biti kreirana i uspešno ćete rezervisati tu turu.</w:t>
      </w:r>
    </w:p>
    <w:p w14:paraId="6D9A873A" w14:textId="77777777" w:rsidR="003817B0" w:rsidRDefault="003817B0" w:rsidP="008E6710">
      <w:pPr>
        <w:numPr>
          <w:ilvl w:val="0"/>
          <w:numId w:val="84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Svoju custom rezervaciju možete videti u odeljku gde su prikazane sve rezervacije vezane za Vaš profil.</w:t>
      </w:r>
    </w:p>
    <w:p w14:paraId="5C429C80" w14:textId="17D757AE" w:rsidR="000F0782" w:rsidRPr="003817B0" w:rsidRDefault="00423562" w:rsidP="000F0782">
      <w:pPr>
        <w:spacing w:before="60" w:after="60" w:line="240" w:lineRule="auto"/>
        <w:ind w:left="720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anchor distT="0" distB="0" distL="114300" distR="114300" simplePos="0" relativeHeight="251659264" behindDoc="0" locked="0" layoutInCell="1" allowOverlap="1" wp14:anchorId="25A178FF" wp14:editId="670D19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537972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7AD204" w14:textId="77777777" w:rsidR="0000752D" w:rsidRDefault="0000752D" w:rsidP="0000752D">
      <w:pPr>
        <w:pStyle w:val="Heading2"/>
        <w:rPr>
          <w:lang w:val="sr-Latn-CS"/>
        </w:rPr>
      </w:pPr>
      <w:bookmarkStart w:id="31" w:name="_Toc44194269"/>
      <w:r>
        <w:rPr>
          <w:lang w:val="sr-Latn-CS"/>
        </w:rPr>
        <w:t>Pregled svojih rezervacija</w:t>
      </w:r>
      <w:bookmarkEnd w:id="31"/>
    </w:p>
    <w:p w14:paraId="3CD78C11" w14:textId="77777777" w:rsidR="00E65911" w:rsidRDefault="00E65911" w:rsidP="008E6710">
      <w:pPr>
        <w:numPr>
          <w:ilvl w:val="0"/>
          <w:numId w:val="18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Profil iz padajućeg menija sa vašim imenom.</w:t>
      </w:r>
    </w:p>
    <w:p w14:paraId="34252CE3" w14:textId="77777777" w:rsidR="00E65911" w:rsidRPr="008C1962" w:rsidRDefault="00E65911" w:rsidP="008E6710">
      <w:pPr>
        <w:numPr>
          <w:ilvl w:val="0"/>
          <w:numId w:val="18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Na prikazanoj stranici izaberite opciju </w:t>
      </w:r>
      <w:r>
        <w:rPr>
          <w:i/>
          <w:iCs/>
          <w:lang w:val="sr-Latn-CS"/>
        </w:rPr>
        <w:t>Rezervacije.</w:t>
      </w:r>
    </w:p>
    <w:p w14:paraId="1137E09A" w14:textId="77777777" w:rsidR="00E65911" w:rsidRDefault="00E65911" w:rsidP="008E6710">
      <w:pPr>
        <w:numPr>
          <w:ilvl w:val="0"/>
          <w:numId w:val="18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Prikazaće se lista sa rezervacijama.</w:t>
      </w:r>
    </w:p>
    <w:p w14:paraId="27B02925" w14:textId="5D2B50AC" w:rsidR="00E65911" w:rsidRPr="00E65911" w:rsidRDefault="00423562" w:rsidP="00E65911">
      <w:pPr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EABA09C" wp14:editId="78BBF177">
            <wp:extent cx="5943600" cy="2727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48EF" w14:textId="77777777" w:rsidR="0000752D" w:rsidRDefault="0000752D" w:rsidP="0000752D">
      <w:pPr>
        <w:pStyle w:val="Heading2"/>
        <w:rPr>
          <w:lang w:val="sr-Latn-CS"/>
        </w:rPr>
      </w:pPr>
      <w:bookmarkStart w:id="32" w:name="_Toc44194270"/>
      <w:r>
        <w:rPr>
          <w:lang w:val="sr-Latn-CS"/>
        </w:rPr>
        <w:t>Ocenjivanje ture (Anketa)</w:t>
      </w:r>
      <w:bookmarkEnd w:id="32"/>
    </w:p>
    <w:p w14:paraId="7A25C027" w14:textId="77777777" w:rsidR="00927E15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svih tura.</w:t>
      </w:r>
    </w:p>
    <w:p w14:paraId="15499560" w14:textId="77777777" w:rsidR="00927E15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Prelaskom miša preko kartice, prikazuju se opcije koje imate u vezi sa turama. Jedna od njih je rađenje ankete, odnosno ocenjivanje ture.</w:t>
      </w:r>
    </w:p>
    <w:p w14:paraId="42F44B6F" w14:textId="77777777" w:rsidR="00927E15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ocenjivanje određene ture.</w:t>
      </w:r>
    </w:p>
    <w:p w14:paraId="30FEA6B6" w14:textId="77777777" w:rsidR="00927E15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ste bili na toj turi, odnosno imate isteklu rezervaciju za tu turu na našem sajtu, imate mogućnost da radite anketu. U suprotnom, prikazaće Vam se obaveštenje da nije moguće da radite anketu.</w:t>
      </w:r>
    </w:p>
    <w:p w14:paraId="344E4F3D" w14:textId="77777777" w:rsidR="00927E15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forma (upitnik) o turi.</w:t>
      </w:r>
    </w:p>
    <w:p w14:paraId="3B4296B3" w14:textId="77777777" w:rsidR="00816408" w:rsidRDefault="00927E15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Neka od pitanja su u formi izbora od ponuđenih opcija,</w:t>
      </w:r>
      <w:r w:rsidR="00816408">
        <w:rPr>
          <w:lang w:val="sr-Latn-CS"/>
        </w:rPr>
        <w:t xml:space="preserve"> gde treba da izaberete nešto od ponuđenog.</w:t>
      </w:r>
    </w:p>
    <w:p w14:paraId="049C2C12" w14:textId="77777777" w:rsidR="00927E15" w:rsidRDefault="00816408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Na neka od pitanja</w:t>
      </w:r>
      <w:r w:rsidR="00927E15">
        <w:rPr>
          <w:lang w:val="sr-Latn-CS"/>
        </w:rPr>
        <w:t xml:space="preserve"> </w:t>
      </w:r>
      <w:r>
        <w:rPr>
          <w:lang w:val="sr-Latn-CS"/>
        </w:rPr>
        <w:t>odgovarate prevlačenjem plavog kruga koji se nalazi na sredini crte i tako birate vrednost između 0 i 100 ili 0 i 10 (za Konačnu ocenu).</w:t>
      </w:r>
    </w:p>
    <w:p w14:paraId="76535640" w14:textId="77777777" w:rsidR="00816408" w:rsidRDefault="00816408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Pitanje za komentar je predviđeno za unos teksta.</w:t>
      </w:r>
    </w:p>
    <w:p w14:paraId="7620B96D" w14:textId="77777777" w:rsidR="00816408" w:rsidRDefault="00816408" w:rsidP="008E6710">
      <w:pPr>
        <w:numPr>
          <w:ilvl w:val="0"/>
          <w:numId w:val="16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Nakon što popunite anketu, kliknite na dugme </w:t>
      </w:r>
      <w:r>
        <w:rPr>
          <w:i/>
          <w:lang w:val="sr-Latn-CS"/>
        </w:rPr>
        <w:t xml:space="preserve">Ocenite turu </w:t>
      </w:r>
      <w:r>
        <w:rPr>
          <w:lang w:val="sr-Latn-CS"/>
        </w:rPr>
        <w:t xml:space="preserve">ili, ako odustajete od ankete, </w:t>
      </w:r>
      <w:r>
        <w:rPr>
          <w:i/>
          <w:lang w:val="sr-Latn-CS"/>
        </w:rPr>
        <w:t>Vrati se na prikaz ture.</w:t>
      </w:r>
    </w:p>
    <w:p w14:paraId="60768541" w14:textId="1016F5E7" w:rsidR="00816408" w:rsidRDefault="00423562" w:rsidP="00816408">
      <w:pPr>
        <w:keepNext/>
        <w:jc w:val="center"/>
      </w:pPr>
      <w:r w:rsidRPr="00816408">
        <w:rPr>
          <w:noProof/>
          <w:lang w:val="sr-Latn-RS" w:eastAsia="sr-Latn-RS"/>
        </w:rPr>
        <w:lastRenderedPageBreak/>
        <w:drawing>
          <wp:inline distT="0" distB="0" distL="0" distR="0" wp14:anchorId="593D4F92" wp14:editId="0100A06C">
            <wp:extent cx="5791200" cy="5448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9" r="17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F5CA" w14:textId="77777777" w:rsidR="00816408" w:rsidRPr="00927E15" w:rsidRDefault="00816408" w:rsidP="00816408">
      <w:pPr>
        <w:pStyle w:val="Caption"/>
        <w:jc w:val="center"/>
        <w:rPr>
          <w:lang w:val="sr-Latn-C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8</w:t>
      </w:r>
      <w:r>
        <w:fldChar w:fldCharType="end"/>
      </w:r>
      <w:r>
        <w:t xml:space="preserve"> – Anketa za izabranu turu</w:t>
      </w:r>
    </w:p>
    <w:p w14:paraId="46FC24CB" w14:textId="77777777" w:rsidR="0000752D" w:rsidRDefault="0000752D" w:rsidP="0000752D">
      <w:pPr>
        <w:pStyle w:val="Heading2"/>
        <w:rPr>
          <w:lang w:val="sr-Latn-CS"/>
        </w:rPr>
      </w:pPr>
      <w:bookmarkStart w:id="33" w:name="_Toc44194271"/>
      <w:r>
        <w:rPr>
          <w:lang w:val="sr-Latn-CS"/>
        </w:rPr>
        <w:t>Ocenjivanje vodiča</w:t>
      </w:r>
      <w:bookmarkEnd w:id="33"/>
    </w:p>
    <w:p w14:paraId="521C547D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>Izaberite opciju za prikaz svih vodiča.</w:t>
      </w:r>
    </w:p>
    <w:p w14:paraId="23E229F6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>Prikazaće se stranica sa svim vodičima.</w:t>
      </w:r>
    </w:p>
    <w:p w14:paraId="36708115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 xml:space="preserve">Izaberite jednog od vodiča(prelazak mišem preko kartice) i izaberite opciju </w:t>
      </w:r>
      <w:r>
        <w:rPr>
          <w:i/>
          <w:iCs/>
          <w:lang w:val="sr-Latn-CS"/>
        </w:rPr>
        <w:t xml:space="preserve">Prikaži detalje </w:t>
      </w:r>
      <w:r>
        <w:rPr>
          <w:lang w:val="sr-Latn-CS"/>
        </w:rPr>
        <w:t>nakog čega se prikazuje stranica sa  podacima o izabranom vodiču.</w:t>
      </w:r>
    </w:p>
    <w:p w14:paraId="1514DDBF" w14:textId="77777777" w:rsidR="00E65911" w:rsidRPr="00DF0805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 xml:space="preserve">Izaberite opciju </w:t>
      </w:r>
      <w:r>
        <w:rPr>
          <w:i/>
          <w:iCs/>
          <w:lang w:val="sr-Latn-CS"/>
        </w:rPr>
        <w:t>Oceni vodiča.</w:t>
      </w:r>
    </w:p>
    <w:p w14:paraId="5C8B9711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>Prikazaće se stranica za ocenjivanje.</w:t>
      </w:r>
    </w:p>
    <w:p w14:paraId="722F473B" w14:textId="77777777" w:rsidR="00E65911" w:rsidRPr="00DF0805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 xml:space="preserve">Ukoliko niste bili ni na jednoj turi do sada sa izabranim vodičem prikazuje se obaveštenje </w:t>
      </w:r>
      <w:r>
        <w:rPr>
          <w:i/>
          <w:iCs/>
          <w:lang w:val="sr-Latn-CS"/>
        </w:rPr>
        <w:t>„Ne možete da ocenite vodiča s kojim niste bili na turi.“</w:t>
      </w:r>
    </w:p>
    <w:p w14:paraId="1ACC9D65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>Ukoliko ste bili na bar jednoj turi sa izabranim vodičem prikazuje se forma za ocenjivanje.</w:t>
      </w:r>
    </w:p>
    <w:p w14:paraId="36BEE204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>Izaberite ocenu od 1 do 10 i turu na osnovu koje dajete izabaranu ocenu.</w:t>
      </w:r>
    </w:p>
    <w:p w14:paraId="53F18161" w14:textId="77777777" w:rsidR="00E65911" w:rsidRDefault="00E65911" w:rsidP="008E6710">
      <w:pPr>
        <w:numPr>
          <w:ilvl w:val="0"/>
          <w:numId w:val="8"/>
        </w:numPr>
        <w:spacing w:before="60" w:after="60" w:line="240" w:lineRule="auto"/>
        <w:ind w:left="763"/>
        <w:rPr>
          <w:lang w:val="sr-Latn-CS"/>
        </w:rPr>
      </w:pPr>
      <w:r>
        <w:rPr>
          <w:lang w:val="sr-Latn-CS"/>
        </w:rPr>
        <w:t xml:space="preserve">Pritisnite dugme </w:t>
      </w:r>
      <w:r>
        <w:rPr>
          <w:i/>
          <w:iCs/>
          <w:lang w:val="sr-Latn-CS"/>
        </w:rPr>
        <w:t xml:space="preserve">Oceni, </w:t>
      </w:r>
      <w:r>
        <w:rPr>
          <w:lang w:val="sr-Latn-CS"/>
        </w:rPr>
        <w:t xml:space="preserve">izabrani vodič je uspešno ocenjen nakon čega se prikazuje stranica sa njegovim </w:t>
      </w:r>
      <w:r>
        <w:rPr>
          <w:lang w:val="sr-Latn-CS"/>
        </w:rPr>
        <w:lastRenderedPageBreak/>
        <w:t>podacima i ažuriranom ocenom.</w:t>
      </w:r>
    </w:p>
    <w:p w14:paraId="72FD3C7A" w14:textId="67F7962D" w:rsidR="00E65911" w:rsidRDefault="00E65911" w:rsidP="008E6710">
      <w:pPr>
        <w:numPr>
          <w:ilvl w:val="0"/>
          <w:numId w:val="8"/>
        </w:numPr>
        <w:rPr>
          <w:lang w:val="sr-Latn-CS"/>
        </w:rPr>
      </w:pPr>
      <w:r>
        <w:rPr>
          <w:lang w:val="sr-Latn-CS"/>
        </w:rPr>
        <w:t xml:space="preserve">Ukoliko odustanete od ocenjivanja, možete se klikom na </w:t>
      </w:r>
      <w:r>
        <w:rPr>
          <w:i/>
          <w:iCs/>
          <w:lang w:val="sr-Latn-CS"/>
        </w:rPr>
        <w:t>Lista vodiča</w:t>
      </w:r>
      <w:r>
        <w:rPr>
          <w:lang w:val="sr-Latn-CS"/>
        </w:rPr>
        <w:t xml:space="preserve"> vratiti na prikaz liste svih vodiča.</w:t>
      </w:r>
    </w:p>
    <w:p w14:paraId="20493BCE" w14:textId="7FDC0280" w:rsidR="00423562" w:rsidRPr="005E1276" w:rsidRDefault="00423562" w:rsidP="00423562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29569149" wp14:editId="1515C966">
            <wp:extent cx="5943600" cy="40919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1724" w14:textId="77777777" w:rsidR="00842B98" w:rsidRPr="00842B98" w:rsidRDefault="00842B98" w:rsidP="00E65911">
      <w:pPr>
        <w:ind w:left="408"/>
        <w:rPr>
          <w:lang w:val="sr-Latn-CS"/>
        </w:rPr>
      </w:pPr>
      <w:r>
        <w:rPr>
          <w:lang w:val="sr-Latn-CS"/>
        </w:rPr>
        <w:t xml:space="preserve"> </w:t>
      </w:r>
    </w:p>
    <w:p w14:paraId="1CB2C5FA" w14:textId="19C3A6F7" w:rsidR="00842B98" w:rsidRPr="00C7633B" w:rsidRDefault="00423562" w:rsidP="00842B98">
      <w:pPr>
        <w:rPr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FC22A6A" wp14:editId="4C9C0DA1">
            <wp:extent cx="5943600" cy="3619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/>
        </w:rPr>
        <w:drawing>
          <wp:inline distT="0" distB="0" distL="0" distR="0" wp14:anchorId="5F899A8E" wp14:editId="5DAD072C">
            <wp:extent cx="5943600" cy="2727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/>
        </w:rPr>
        <w:lastRenderedPageBreak/>
        <w:drawing>
          <wp:inline distT="0" distB="0" distL="0" distR="0" wp14:anchorId="3CFB14C6" wp14:editId="6269D4BF">
            <wp:extent cx="5943600" cy="2727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D214" w14:textId="77777777" w:rsidR="00842B98" w:rsidRPr="00842B98" w:rsidRDefault="00842B98" w:rsidP="00842B98">
      <w:pPr>
        <w:rPr>
          <w:lang w:val="sr-Latn-CS"/>
        </w:rPr>
      </w:pPr>
    </w:p>
    <w:p w14:paraId="70C4FCF7" w14:textId="77777777" w:rsidR="0000752D" w:rsidRDefault="0000752D" w:rsidP="0000752D">
      <w:pPr>
        <w:pStyle w:val="Heading2"/>
        <w:rPr>
          <w:lang w:val="sr-Latn-CS"/>
        </w:rPr>
      </w:pPr>
      <w:bookmarkStart w:id="34" w:name="_Toc44194272"/>
      <w:r>
        <w:rPr>
          <w:lang w:val="sr-Latn-CS"/>
        </w:rPr>
        <w:t>Rađenje kviza</w:t>
      </w:r>
      <w:bookmarkEnd w:id="34"/>
    </w:p>
    <w:p w14:paraId="5029764F" w14:textId="77777777" w:rsid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svih kvizova.</w:t>
      </w:r>
    </w:p>
    <w:p w14:paraId="61AC81CC" w14:textId="77777777" w:rsid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stranica sa listom svih kvizova.</w:t>
      </w:r>
    </w:p>
    <w:p w14:paraId="31FC6BCB" w14:textId="77777777" w:rsid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opciju </w:t>
      </w:r>
      <w:r>
        <w:rPr>
          <w:i/>
          <w:lang w:val="sr-Latn-CS"/>
        </w:rPr>
        <w:t xml:space="preserve">Uradi kviz </w:t>
      </w:r>
      <w:r>
        <w:rPr>
          <w:lang w:val="sr-Latn-CS"/>
        </w:rPr>
        <w:t>za određeni kviz.</w:t>
      </w:r>
    </w:p>
    <w:p w14:paraId="3BC007D0" w14:textId="77777777" w:rsid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već niste radili taj kviz, biće prikazana pitanja koja se nalaze u kvizu. U suprotnom, biće prikazano obaveštenje da ne možete raditi taj kviz.</w:t>
      </w:r>
    </w:p>
    <w:p w14:paraId="50F891D3" w14:textId="77777777" w:rsid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odgovore za koje mislite da su tačni i kliknite na polje </w:t>
      </w:r>
      <w:r>
        <w:rPr>
          <w:i/>
          <w:lang w:val="sr-Latn-CS"/>
        </w:rPr>
        <w:t>Zavši kviz</w:t>
      </w:r>
      <w:r>
        <w:rPr>
          <w:lang w:val="sr-Latn-CS"/>
        </w:rPr>
        <w:t>.</w:t>
      </w:r>
    </w:p>
    <w:p w14:paraId="6AFF2EA1" w14:textId="77777777" w:rsidR="00816408" w:rsidRPr="00816408" w:rsidRDefault="00816408" w:rsidP="008E6710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Trenutna stranica će biti osvežena, tako da će tačni odgovori biti sa zelenom pozadinom, a netačni sa crvenom. U dnu stranice pisaće na koliko pitanja ste odgovorili tačno.</w:t>
      </w:r>
    </w:p>
    <w:p w14:paraId="2313A1FB" w14:textId="4C19E303" w:rsidR="00F72ECF" w:rsidRDefault="00816408" w:rsidP="00F72ECF">
      <w:pPr>
        <w:numPr>
          <w:ilvl w:val="0"/>
          <w:numId w:val="1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Nakon toga, možete kliknuti na polje na dnu stranice koje će Vas vratiti na prikaz svih kvizova.</w:t>
      </w:r>
    </w:p>
    <w:p w14:paraId="4FB5840C" w14:textId="43120AAF" w:rsidR="00816408" w:rsidRPr="00F22C10" w:rsidRDefault="00F72ECF" w:rsidP="003067D9">
      <w:pPr>
        <w:spacing w:before="60" w:after="60" w:line="240" w:lineRule="auto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0BE7870" wp14:editId="207FCAB0">
            <wp:extent cx="5943600" cy="5999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capture-localhost-5001-KvizUradi-2020-06-27-23_29_0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/>
        </w:rPr>
        <w:lastRenderedPageBreak/>
        <w:drawing>
          <wp:inline distT="0" distB="0" distL="0" distR="0" wp14:anchorId="1E17983C" wp14:editId="5C667DD4">
            <wp:extent cx="5943600" cy="5937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capture-localhost-5001-KvizUradi-2020-06-27-23_30_4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99AE" w14:textId="11A598B5" w:rsidR="001F66E6" w:rsidRDefault="001F66E6" w:rsidP="001F66E6">
      <w:pPr>
        <w:keepNext/>
        <w:jc w:val="center"/>
      </w:pPr>
    </w:p>
    <w:p w14:paraId="67570FE6" w14:textId="77777777" w:rsidR="00B568B9" w:rsidRDefault="0000752D" w:rsidP="00B568B9">
      <w:pPr>
        <w:pStyle w:val="Heading1"/>
        <w:rPr>
          <w:lang w:val="sr-Latn-CS"/>
        </w:rPr>
      </w:pPr>
      <w:bookmarkStart w:id="35" w:name="_Toc44194273"/>
      <w:r>
        <w:rPr>
          <w:lang w:val="sr-Latn-CS"/>
        </w:rPr>
        <w:t>Administrator</w:t>
      </w:r>
      <w:bookmarkEnd w:id="35"/>
    </w:p>
    <w:p w14:paraId="1209D418" w14:textId="77777777" w:rsidR="00B568B9" w:rsidRPr="00B568B9" w:rsidRDefault="00B568B9" w:rsidP="00B568B9">
      <w:pPr>
        <w:rPr>
          <w:lang w:val="sr-Latn-CS"/>
        </w:rPr>
      </w:pPr>
      <w:r>
        <w:rPr>
          <w:lang w:val="sr-Latn-CS"/>
        </w:rPr>
        <w:t>Naredne funkcionalnosti su dostupne samo korisniku koji je prijavljen kao Administrator. Ukoliko korisnik proba da uđe na neku od ovih stranica i nije prijavljen kao Administrator, prikazuje mu se obaveštenje umesto stranice.</w:t>
      </w:r>
    </w:p>
    <w:p w14:paraId="1E1A5D4F" w14:textId="77777777" w:rsidR="0000752D" w:rsidRDefault="00B568B9" w:rsidP="0000752D">
      <w:pPr>
        <w:pStyle w:val="Heading2"/>
        <w:rPr>
          <w:lang w:val="sr-Latn-CS"/>
        </w:rPr>
      </w:pPr>
      <w:bookmarkStart w:id="36" w:name="_Toc44194274"/>
      <w:r>
        <w:rPr>
          <w:lang w:val="sr-Latn-CS"/>
        </w:rPr>
        <w:t>Pregled sv</w:t>
      </w:r>
      <w:r w:rsidR="0000752D">
        <w:rPr>
          <w:lang w:val="sr-Latn-CS"/>
        </w:rPr>
        <w:t>ih rezervacija</w:t>
      </w:r>
      <w:bookmarkEnd w:id="36"/>
    </w:p>
    <w:p w14:paraId="747A6933" w14:textId="77777777" w:rsidR="008F6535" w:rsidRDefault="008F6535" w:rsidP="008E6710">
      <w:pPr>
        <w:numPr>
          <w:ilvl w:val="0"/>
          <w:numId w:val="8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iz padajućeg menija za pregled svih rezervacija.</w:t>
      </w:r>
    </w:p>
    <w:p w14:paraId="1722D100" w14:textId="7EF3244F" w:rsidR="008F6535" w:rsidRDefault="008F6535" w:rsidP="008E6710">
      <w:pPr>
        <w:numPr>
          <w:ilvl w:val="0"/>
          <w:numId w:val="8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Prikazaće se lista sa svim rezervacijama.</w:t>
      </w:r>
    </w:p>
    <w:p w14:paraId="50C4EF2C" w14:textId="2910C6ED" w:rsidR="00423562" w:rsidRPr="008F6535" w:rsidRDefault="00423562" w:rsidP="00423562">
      <w:pPr>
        <w:spacing w:before="60" w:after="60" w:line="240" w:lineRule="auto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A63BA96" wp14:editId="6EAE200F">
            <wp:extent cx="5943600" cy="27279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B010" w14:textId="77777777" w:rsidR="0000752D" w:rsidRDefault="00A07ABC" w:rsidP="0000752D">
      <w:pPr>
        <w:pStyle w:val="Heading2"/>
        <w:rPr>
          <w:lang w:val="sr-Latn-CS"/>
        </w:rPr>
      </w:pPr>
      <w:bookmarkStart w:id="37" w:name="_Toc44194275"/>
      <w:r>
        <w:rPr>
          <w:lang w:val="sr-Latn-CS"/>
        </w:rPr>
        <w:t>Kreiranje naloga vodiču</w:t>
      </w:r>
      <w:bookmarkEnd w:id="37"/>
    </w:p>
    <w:p w14:paraId="21471F18" w14:textId="77777777" w:rsidR="00E65911" w:rsidRDefault="00E65911" w:rsidP="008E6710">
      <w:pPr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svih vodiča.</w:t>
      </w:r>
    </w:p>
    <w:p w14:paraId="4080A7EC" w14:textId="77777777" w:rsidR="00E65911" w:rsidRDefault="00E65911" w:rsidP="008E6710">
      <w:pPr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Prikazaće se stranica sa listom svih vodiča.</w:t>
      </w:r>
    </w:p>
    <w:p w14:paraId="22B6D829" w14:textId="77777777" w:rsidR="00E65911" w:rsidRDefault="00E65911" w:rsidP="008E6710">
      <w:pPr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opciju </w:t>
      </w:r>
      <w:r>
        <w:rPr>
          <w:i/>
          <w:iCs/>
          <w:lang w:val="sr-Latn-CS"/>
        </w:rPr>
        <w:t>Dodaj vodiča</w:t>
      </w:r>
      <w:r>
        <w:rPr>
          <w:lang w:val="sr-Latn-CS"/>
        </w:rPr>
        <w:t xml:space="preserve"> nakon čega se prikazuje stranica za registraciju vodiča.</w:t>
      </w:r>
    </w:p>
    <w:p w14:paraId="5B8F650D" w14:textId="77777777" w:rsidR="00E65911" w:rsidRDefault="00E65911" w:rsidP="008E6710">
      <w:pPr>
        <w:pStyle w:val="BodyText"/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S</w:t>
      </w:r>
      <w:r w:rsidRPr="00714A96">
        <w:rPr>
          <w:lang w:val="sr-Latn-CS"/>
        </w:rPr>
        <w:t xml:space="preserve">tranica </w:t>
      </w:r>
      <w:r>
        <w:rPr>
          <w:lang w:val="sr-Latn-CS"/>
        </w:rPr>
        <w:t>za</w:t>
      </w:r>
      <w:r w:rsidRPr="00714A96">
        <w:rPr>
          <w:lang w:val="sr-Latn-CS"/>
        </w:rPr>
        <w:t xml:space="preserve"> registracij</w:t>
      </w:r>
      <w:r>
        <w:rPr>
          <w:lang w:val="sr-Latn-CS"/>
        </w:rPr>
        <w:t>u</w:t>
      </w:r>
      <w:r w:rsidRPr="00714A96">
        <w:rPr>
          <w:lang w:val="sr-Latn-CS"/>
        </w:rPr>
        <w:t xml:space="preserve"> novog </w:t>
      </w:r>
      <w:r>
        <w:rPr>
          <w:lang w:val="sr-Latn-CS"/>
        </w:rPr>
        <w:t xml:space="preserve">vodiča </w:t>
      </w:r>
      <w:r w:rsidRPr="00714A96">
        <w:rPr>
          <w:lang w:val="sr-Latn-CS"/>
        </w:rPr>
        <w:t>sadrži form</w:t>
      </w:r>
      <w:r>
        <w:rPr>
          <w:lang w:val="sr-Latn-CS"/>
        </w:rPr>
        <w:t>u</w:t>
      </w:r>
      <w:r w:rsidRPr="00714A96">
        <w:rPr>
          <w:lang w:val="sr-Latn-CS"/>
        </w:rPr>
        <w:t xml:space="preserve"> za unos</w:t>
      </w:r>
      <w:r>
        <w:rPr>
          <w:lang w:val="sr-Latn-CS"/>
        </w:rPr>
        <w:t xml:space="preserve"> podataka: ime, prezime, pol, datum rođenja, broj telefona, email,</w:t>
      </w:r>
      <w:r w:rsidRPr="00714A96">
        <w:rPr>
          <w:lang w:val="sr-Latn-CS"/>
        </w:rPr>
        <w:t xml:space="preserve"> </w:t>
      </w:r>
      <w:r>
        <w:rPr>
          <w:lang w:val="sr-Latn-CS"/>
        </w:rPr>
        <w:t xml:space="preserve">licenca, </w:t>
      </w:r>
      <w:r w:rsidRPr="00714A96">
        <w:rPr>
          <w:lang w:val="sr-Latn-CS"/>
        </w:rPr>
        <w:t>korisničko ime, lozin</w:t>
      </w:r>
      <w:r>
        <w:rPr>
          <w:lang w:val="sr-Latn-CS"/>
        </w:rPr>
        <w:t>ka i opcija za dodavanje slike.</w:t>
      </w:r>
      <w:r w:rsidRPr="00714A96">
        <w:rPr>
          <w:lang w:val="sr-Latn-CS"/>
        </w:rPr>
        <w:t xml:space="preserve"> Ova polja su obavezna, i ne može</w:t>
      </w:r>
      <w:r>
        <w:rPr>
          <w:lang w:val="sr-Latn-CS"/>
        </w:rPr>
        <w:t>te</w:t>
      </w:r>
      <w:r w:rsidRPr="00714A96">
        <w:rPr>
          <w:lang w:val="sr-Latn-CS"/>
        </w:rPr>
        <w:t xml:space="preserve"> da registr</w:t>
      </w:r>
      <w:r>
        <w:rPr>
          <w:lang w:val="sr-Latn-CS"/>
        </w:rPr>
        <w:t>ujete vodiča</w:t>
      </w:r>
      <w:r w:rsidRPr="00714A96">
        <w:rPr>
          <w:lang w:val="sr-Latn-CS"/>
        </w:rPr>
        <w:t xml:space="preserve"> ukoliko ih ne unes</w:t>
      </w:r>
      <w:r>
        <w:rPr>
          <w:lang w:val="sr-Latn-CS"/>
        </w:rPr>
        <w:t>te</w:t>
      </w:r>
      <w:r w:rsidRPr="00714A96">
        <w:rPr>
          <w:lang w:val="sr-Latn-CS"/>
        </w:rPr>
        <w:t>.</w:t>
      </w:r>
    </w:p>
    <w:p w14:paraId="27247A7E" w14:textId="77777777" w:rsidR="00E65911" w:rsidRPr="00714A96" w:rsidRDefault="00E65911" w:rsidP="008E6710">
      <w:pPr>
        <w:pStyle w:val="BodyText"/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unesete korisničko ime koje već postoji prikazuje se obaveštenje „</w:t>
      </w:r>
      <w:r>
        <w:rPr>
          <w:i/>
          <w:iCs/>
          <w:lang w:val="sr-Latn-CS"/>
        </w:rPr>
        <w:t>Korisnik sa tim korisničkim imenom već postoji.“.</w:t>
      </w:r>
    </w:p>
    <w:p w14:paraId="3D7BF44A" w14:textId="77777777" w:rsidR="00E65911" w:rsidRDefault="00E65911" w:rsidP="008E6710">
      <w:pPr>
        <w:pStyle w:val="BodyText"/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Nakon unosa svih ispravnih podataka klikom na dugme </w:t>
      </w:r>
      <w:r>
        <w:rPr>
          <w:i/>
          <w:lang w:val="sr-Latn-CS"/>
        </w:rPr>
        <w:t>Registruj vodiča</w:t>
      </w:r>
      <w:r>
        <w:rPr>
          <w:iCs/>
          <w:lang w:val="sr-Latn-CS"/>
        </w:rPr>
        <w:t xml:space="preserve"> uspešno ste registrovali novog vodiča i</w:t>
      </w:r>
      <w:r>
        <w:rPr>
          <w:i/>
          <w:lang w:val="sr-Latn-CS"/>
        </w:rPr>
        <w:t xml:space="preserve"> </w:t>
      </w:r>
      <w:r>
        <w:rPr>
          <w:lang w:val="sr-Latn-CS"/>
        </w:rPr>
        <w:t>prikazaće se stranica sa svim vodičima.</w:t>
      </w:r>
    </w:p>
    <w:p w14:paraId="57577D6B" w14:textId="77777777" w:rsidR="00E65911" w:rsidRPr="00063135" w:rsidRDefault="00E65911" w:rsidP="008E6710">
      <w:pPr>
        <w:numPr>
          <w:ilvl w:val="0"/>
          <w:numId w:val="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odustanete od dodavanja, možete se klikom na dugme </w:t>
      </w:r>
      <w:r>
        <w:rPr>
          <w:i/>
          <w:iCs/>
          <w:lang w:val="sr-Latn-CS"/>
        </w:rPr>
        <w:t xml:space="preserve">Prikaži listu vodiča </w:t>
      </w:r>
      <w:r>
        <w:rPr>
          <w:lang w:val="sr-Latn-CS"/>
        </w:rPr>
        <w:t>vratiti na prikaz liste svih vodiča i vodič neće biti dodat.</w:t>
      </w:r>
    </w:p>
    <w:p w14:paraId="52735719" w14:textId="46BD0F4E" w:rsidR="00A07ABC" w:rsidRDefault="00423562" w:rsidP="00A07ABC">
      <w:pPr>
        <w:pStyle w:val="BodyText"/>
        <w:spacing w:after="0"/>
        <w:ind w:left="360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8766862" wp14:editId="51A51FAD">
            <wp:extent cx="5943600" cy="4244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4322" w14:textId="77777777" w:rsidR="00A07ABC" w:rsidRPr="00A07ABC" w:rsidRDefault="00A07ABC" w:rsidP="00A07ABC">
      <w:pPr>
        <w:rPr>
          <w:lang w:val="sr-Latn-CS"/>
        </w:rPr>
      </w:pPr>
    </w:p>
    <w:p w14:paraId="35D93C27" w14:textId="77777777" w:rsidR="0000752D" w:rsidRDefault="0000752D" w:rsidP="0000752D">
      <w:pPr>
        <w:pStyle w:val="Heading2"/>
        <w:rPr>
          <w:lang w:val="sr-Latn-CS"/>
        </w:rPr>
      </w:pPr>
      <w:bookmarkStart w:id="38" w:name="_Toc44194276"/>
      <w:r>
        <w:rPr>
          <w:lang w:val="sr-Latn-CS"/>
        </w:rPr>
        <w:t>Izmena naloga vodiča</w:t>
      </w:r>
      <w:bookmarkEnd w:id="38"/>
    </w:p>
    <w:p w14:paraId="69E584F9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stranicu za prikaz svih vodiča</w:t>
      </w:r>
      <w:r w:rsidR="00842B98">
        <w:rPr>
          <w:lang w:val="sr-Latn-CS"/>
        </w:rPr>
        <w:t>.</w:t>
      </w:r>
    </w:p>
    <w:p w14:paraId="252B3860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Biće prikazana </w:t>
      </w:r>
      <w:r w:rsidR="00842B98">
        <w:rPr>
          <w:lang w:val="sr-Latn-CS"/>
        </w:rPr>
        <w:t>stranica sa svim vodičima.</w:t>
      </w:r>
    </w:p>
    <w:p w14:paraId="061E6E48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opciju </w:t>
      </w:r>
      <w:r>
        <w:rPr>
          <w:i/>
          <w:lang w:val="sr-Latn-CS"/>
        </w:rPr>
        <w:t>Izmeni</w:t>
      </w:r>
      <w:r>
        <w:rPr>
          <w:lang w:val="sr-Latn-CS"/>
        </w:rPr>
        <w:t xml:space="preserve"> za vodiča koga</w:t>
      </w:r>
      <w:r w:rsidR="00842B98">
        <w:rPr>
          <w:lang w:val="sr-Latn-CS"/>
        </w:rPr>
        <w:t xml:space="preserve"> želi</w:t>
      </w:r>
      <w:r>
        <w:rPr>
          <w:lang w:val="sr-Latn-CS"/>
        </w:rPr>
        <w:t xml:space="preserve">te </w:t>
      </w:r>
      <w:r w:rsidR="00842B98">
        <w:rPr>
          <w:lang w:val="sr-Latn-CS"/>
        </w:rPr>
        <w:t>izmeni</w:t>
      </w:r>
      <w:r>
        <w:rPr>
          <w:lang w:val="sr-Latn-CS"/>
        </w:rPr>
        <w:t>ti</w:t>
      </w:r>
      <w:r w:rsidR="00842B98">
        <w:rPr>
          <w:lang w:val="sr-Latn-CS"/>
        </w:rPr>
        <w:t>.</w:t>
      </w:r>
    </w:p>
    <w:p w14:paraId="5879647F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</w:t>
      </w:r>
      <w:r w:rsidR="00842B98">
        <w:rPr>
          <w:lang w:val="sr-Latn-CS"/>
        </w:rPr>
        <w:t xml:space="preserve"> stranica za izmenu podataka o vodiču.</w:t>
      </w:r>
    </w:p>
    <w:p w14:paraId="441139A6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Unesite željene izmene u formu sa podacima o vodiču</w:t>
      </w:r>
      <w:r w:rsidR="00842B98">
        <w:rPr>
          <w:lang w:val="sr-Latn-CS"/>
        </w:rPr>
        <w:t>.</w:t>
      </w:r>
    </w:p>
    <w:p w14:paraId="63DD6327" w14:textId="77777777" w:rsidR="00B568B9" w:rsidRPr="00B568B9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</w:t>
      </w:r>
      <w:r w:rsidR="00842B98">
        <w:rPr>
          <w:lang w:val="sr-Latn-CS"/>
        </w:rPr>
        <w:t xml:space="preserve"> </w:t>
      </w:r>
      <w:r w:rsidR="00842B98">
        <w:rPr>
          <w:i/>
          <w:iCs/>
          <w:lang w:val="sr-Latn-CS"/>
        </w:rPr>
        <w:t>Sačuvaj izmene</w:t>
      </w:r>
      <w:r>
        <w:rPr>
          <w:i/>
          <w:iCs/>
          <w:lang w:val="sr-Latn-CS"/>
        </w:rPr>
        <w:t>.</w:t>
      </w:r>
    </w:p>
    <w:p w14:paraId="3F31C4CE" w14:textId="77777777" w:rsidR="00842B98" w:rsidRDefault="00B568B9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iCs/>
          <w:lang w:val="sr-Latn-CS"/>
        </w:rPr>
        <w:t xml:space="preserve">Biće </w:t>
      </w:r>
      <w:r>
        <w:rPr>
          <w:lang w:val="sr-Latn-CS"/>
        </w:rPr>
        <w:t>prikazana</w:t>
      </w:r>
      <w:r w:rsidR="00842B98">
        <w:rPr>
          <w:lang w:val="sr-Latn-CS"/>
        </w:rPr>
        <w:t xml:space="preserve"> </w:t>
      </w:r>
      <w:r>
        <w:rPr>
          <w:lang w:val="sr-Latn-CS"/>
        </w:rPr>
        <w:t>forma</w:t>
      </w:r>
      <w:r w:rsidR="00842B98">
        <w:rPr>
          <w:lang w:val="sr-Latn-CS"/>
        </w:rPr>
        <w:t xml:space="preserve"> sa prikazom profila vodiča čiji su podaci ažurirani.</w:t>
      </w:r>
    </w:p>
    <w:p w14:paraId="7357F36A" w14:textId="77777777" w:rsidR="00842B98" w:rsidRPr="00063135" w:rsidRDefault="00842B98" w:rsidP="008E6710">
      <w:pPr>
        <w:numPr>
          <w:ilvl w:val="0"/>
          <w:numId w:val="7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</w:t>
      </w:r>
      <w:r w:rsidR="00B568B9">
        <w:rPr>
          <w:lang w:val="sr-Latn-CS"/>
        </w:rPr>
        <w:t>odustanete od</w:t>
      </w:r>
      <w:r>
        <w:rPr>
          <w:lang w:val="sr-Latn-CS"/>
        </w:rPr>
        <w:t xml:space="preserve"> izme</w:t>
      </w:r>
      <w:r w:rsidR="00B568B9">
        <w:rPr>
          <w:lang w:val="sr-Latn-CS"/>
        </w:rPr>
        <w:t>ne,</w:t>
      </w:r>
      <w:r>
        <w:rPr>
          <w:lang w:val="sr-Latn-CS"/>
        </w:rPr>
        <w:t xml:space="preserve"> klikom na dugme </w:t>
      </w:r>
      <w:r>
        <w:rPr>
          <w:i/>
          <w:iCs/>
          <w:lang w:val="sr-Latn-CS"/>
        </w:rPr>
        <w:t>Prikaži listu vodiča</w:t>
      </w:r>
      <w:r w:rsidR="00B568B9">
        <w:rPr>
          <w:i/>
          <w:iCs/>
          <w:lang w:val="sr-Latn-CS"/>
        </w:rPr>
        <w:t xml:space="preserve"> </w:t>
      </w:r>
      <w:r w:rsidR="00B568B9">
        <w:rPr>
          <w:lang w:val="sr-Latn-CS"/>
        </w:rPr>
        <w:t>možete se v</w:t>
      </w:r>
      <w:r>
        <w:rPr>
          <w:lang w:val="sr-Latn-CS"/>
        </w:rPr>
        <w:t>ratiti na prikaz liste svih vodiča i izmena podataka neće biti izvršena.</w:t>
      </w:r>
    </w:p>
    <w:p w14:paraId="10222EE2" w14:textId="77777777" w:rsidR="00842B98" w:rsidRDefault="00842B98" w:rsidP="00842B98">
      <w:pPr>
        <w:ind w:left="360"/>
        <w:rPr>
          <w:lang w:val="sr-Latn-CS"/>
        </w:rPr>
      </w:pPr>
    </w:p>
    <w:p w14:paraId="0A6D53DE" w14:textId="2208C915" w:rsidR="00B568B9" w:rsidRDefault="00423562" w:rsidP="00B568B9">
      <w:pPr>
        <w:keepNext/>
        <w:ind w:left="720"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18F2A7A" wp14:editId="4E4E0453">
            <wp:extent cx="4701540" cy="3017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40" b="4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353B" w14:textId="77777777" w:rsidR="00842B98" w:rsidRDefault="00B568B9" w:rsidP="00B568B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12</w:t>
      </w:r>
      <w:r>
        <w:fldChar w:fldCharType="end"/>
      </w:r>
      <w:r>
        <w:t xml:space="preserve"> – Izbor opcije za izmenu vodiča (Korak 3.)</w:t>
      </w:r>
    </w:p>
    <w:p w14:paraId="2401DA26" w14:textId="77777777" w:rsidR="00AB4BC7" w:rsidRDefault="00AB4BC7" w:rsidP="00AB4BC7">
      <w:pPr>
        <w:jc w:val="center"/>
      </w:pPr>
    </w:p>
    <w:p w14:paraId="761AA2BE" w14:textId="334C0BEE" w:rsidR="00AB4BC7" w:rsidRDefault="00423562" w:rsidP="00AB4BC7">
      <w:pPr>
        <w:keepNext/>
        <w:jc w:val="center"/>
      </w:pPr>
      <w:r w:rsidRPr="00AB4BC7">
        <w:rPr>
          <w:noProof/>
          <w:lang w:val="sr-Latn-RS" w:eastAsia="sr-Latn-RS"/>
        </w:rPr>
        <w:drawing>
          <wp:inline distT="0" distB="0" distL="0" distR="0" wp14:anchorId="2C5D70F9" wp14:editId="6D92C993">
            <wp:extent cx="6446520" cy="4015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430A" w14:textId="77777777" w:rsidR="00AB4BC7" w:rsidRPr="00AB4BC7" w:rsidRDefault="00AB4BC7" w:rsidP="00AB4BC7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13</w:t>
      </w:r>
      <w:r>
        <w:fldChar w:fldCharType="end"/>
      </w:r>
      <w:r>
        <w:t xml:space="preserve"> – Forma za izmenu vodiča (Korak 7.)</w:t>
      </w:r>
    </w:p>
    <w:p w14:paraId="6132C5C0" w14:textId="77777777" w:rsidR="00B568B9" w:rsidRDefault="00B568B9" w:rsidP="00B568B9">
      <w:pPr>
        <w:keepNext/>
        <w:ind w:left="720"/>
      </w:pPr>
    </w:p>
    <w:p w14:paraId="73D93EF9" w14:textId="77777777" w:rsidR="00842B98" w:rsidRDefault="00842B98" w:rsidP="00842B98">
      <w:pPr>
        <w:ind w:left="720"/>
        <w:rPr>
          <w:lang w:val="sr-Latn-CS"/>
        </w:rPr>
      </w:pPr>
    </w:p>
    <w:p w14:paraId="7051C9B2" w14:textId="77777777" w:rsidR="00842B98" w:rsidRDefault="00842B98" w:rsidP="00842B98">
      <w:pPr>
        <w:pStyle w:val="Heading2"/>
        <w:numPr>
          <w:ilvl w:val="0"/>
          <w:numId w:val="0"/>
        </w:numPr>
        <w:ind w:left="576" w:hanging="576"/>
        <w:rPr>
          <w:lang w:val="sr-Latn-CS"/>
        </w:rPr>
      </w:pPr>
    </w:p>
    <w:p w14:paraId="0CB39998" w14:textId="77777777" w:rsidR="00842B98" w:rsidRPr="00842B98" w:rsidRDefault="00842B98" w:rsidP="00842B98">
      <w:pPr>
        <w:rPr>
          <w:lang w:val="sr-Latn-CS"/>
        </w:rPr>
      </w:pPr>
    </w:p>
    <w:p w14:paraId="61180D4C" w14:textId="77777777" w:rsidR="0000752D" w:rsidRDefault="0000752D" w:rsidP="0000752D">
      <w:pPr>
        <w:pStyle w:val="Heading2"/>
        <w:rPr>
          <w:lang w:val="sr-Latn-CS"/>
        </w:rPr>
      </w:pPr>
      <w:bookmarkStart w:id="39" w:name="_Toc44194277"/>
      <w:r>
        <w:rPr>
          <w:lang w:val="sr-Latn-CS"/>
        </w:rPr>
        <w:t>Brisanje naloga vodiča</w:t>
      </w:r>
      <w:bookmarkEnd w:id="39"/>
    </w:p>
    <w:p w14:paraId="72C2F579" w14:textId="77777777" w:rsidR="00842B98" w:rsidRDefault="00F22C10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 xml:space="preserve">Izaberite opciju </w:t>
      </w:r>
      <w:r w:rsidR="00842B98">
        <w:rPr>
          <w:lang w:val="sr-Latn-CS"/>
        </w:rPr>
        <w:t>za prikaz svih vodiča.</w:t>
      </w:r>
    </w:p>
    <w:p w14:paraId="3C500D22" w14:textId="77777777" w:rsidR="00842B98" w:rsidRDefault="00F22C10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Prikazać</w:t>
      </w:r>
      <w:r w:rsidR="00842B98">
        <w:rPr>
          <w:lang w:val="sr-Latn-CS"/>
        </w:rPr>
        <w:t>e se stranica sa svim vodičima.</w:t>
      </w:r>
    </w:p>
    <w:p w14:paraId="661493A9" w14:textId="77777777" w:rsidR="00842B98" w:rsidRDefault="00F22C10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Izaberite</w:t>
      </w:r>
      <w:r w:rsidR="00842B98">
        <w:rPr>
          <w:lang w:val="sr-Latn-CS"/>
        </w:rPr>
        <w:t xml:space="preserve"> vodiča kojeg želi</w:t>
      </w:r>
      <w:r>
        <w:rPr>
          <w:lang w:val="sr-Latn-CS"/>
        </w:rPr>
        <w:t>te</w:t>
      </w:r>
      <w:r w:rsidR="00842B98">
        <w:rPr>
          <w:lang w:val="sr-Latn-CS"/>
        </w:rPr>
        <w:t xml:space="preserve"> da obriše</w:t>
      </w:r>
      <w:r>
        <w:rPr>
          <w:lang w:val="sr-Latn-CS"/>
        </w:rPr>
        <w:t>te</w:t>
      </w:r>
      <w:r w:rsidR="00842B98">
        <w:rPr>
          <w:lang w:val="sr-Latn-CS"/>
        </w:rPr>
        <w:t>.</w:t>
      </w:r>
    </w:p>
    <w:p w14:paraId="3E71B115" w14:textId="77777777" w:rsidR="00842B98" w:rsidRDefault="00842B98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Brisanje nije moguće ukoliko vodič koji je izabran ima rezervacije u narednom periodu.</w:t>
      </w:r>
    </w:p>
    <w:p w14:paraId="2AA341AE" w14:textId="77777777" w:rsidR="00842B98" w:rsidRDefault="00842B98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Ukoliko vodič nije rezervisan prikaz</w:t>
      </w:r>
      <w:r w:rsidR="00F22C10">
        <w:rPr>
          <w:lang w:val="sr-Latn-CS"/>
        </w:rPr>
        <w:t>aće se</w:t>
      </w:r>
      <w:r>
        <w:rPr>
          <w:lang w:val="sr-Latn-CS"/>
        </w:rPr>
        <w:t xml:space="preserve"> poruka kojom se zahteva potvrda brisanja vodiča.</w:t>
      </w:r>
    </w:p>
    <w:p w14:paraId="541B7BE3" w14:textId="77777777" w:rsidR="00842B98" w:rsidRDefault="00842B98" w:rsidP="008E6710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 xml:space="preserve">Nakon </w:t>
      </w:r>
      <w:r w:rsidR="00F22C10">
        <w:rPr>
          <w:lang w:val="sr-Latn-CS"/>
        </w:rPr>
        <w:t>što pritisnete</w:t>
      </w:r>
      <w:r>
        <w:rPr>
          <w:lang w:val="sr-Latn-CS"/>
        </w:rPr>
        <w:t xml:space="preserve"> </w:t>
      </w:r>
      <w:r>
        <w:rPr>
          <w:i/>
          <w:iCs/>
          <w:lang w:val="sr-Latn-CS"/>
        </w:rPr>
        <w:t xml:space="preserve">Da </w:t>
      </w:r>
      <w:r>
        <w:rPr>
          <w:lang w:val="sr-Latn-CS"/>
        </w:rPr>
        <w:t>vodič je uspešno izbrisan i prikaz</w:t>
      </w:r>
      <w:r w:rsidR="00F22C10">
        <w:rPr>
          <w:lang w:val="sr-Latn-CS"/>
        </w:rPr>
        <w:t>ać</w:t>
      </w:r>
      <w:r>
        <w:rPr>
          <w:lang w:val="sr-Latn-CS"/>
        </w:rPr>
        <w:t>e se stranica sa svim vodičima koja je ažurirana.</w:t>
      </w:r>
    </w:p>
    <w:p w14:paraId="3D6C9ED6" w14:textId="77777777" w:rsidR="00842B98" w:rsidRPr="00063135" w:rsidRDefault="00F22C10" w:rsidP="008E6710">
      <w:pPr>
        <w:numPr>
          <w:ilvl w:val="0"/>
          <w:numId w:val="6"/>
        </w:numPr>
        <w:rPr>
          <w:lang w:val="sr-Latn-RS"/>
        </w:rPr>
      </w:pPr>
      <w:r>
        <w:rPr>
          <w:lang w:val="sr-Latn-CS"/>
        </w:rPr>
        <w:t xml:space="preserve">Ukoliko izaberete </w:t>
      </w:r>
      <w:r w:rsidR="00842B98">
        <w:rPr>
          <w:i/>
          <w:iCs/>
          <w:lang w:val="sr-Latn-CS"/>
        </w:rPr>
        <w:t xml:space="preserve">Ne </w:t>
      </w:r>
      <w:r w:rsidR="00842B98">
        <w:rPr>
          <w:lang w:val="sr-Latn-CS"/>
        </w:rPr>
        <w:t>prikaz</w:t>
      </w:r>
      <w:r>
        <w:rPr>
          <w:lang w:val="sr-Latn-CS"/>
        </w:rPr>
        <w:t>ać</w:t>
      </w:r>
      <w:r w:rsidR="00842B98">
        <w:rPr>
          <w:lang w:val="sr-Latn-CS"/>
        </w:rPr>
        <w:t>e se stranica sa svim vodičima.</w:t>
      </w:r>
    </w:p>
    <w:p w14:paraId="0B165CC0" w14:textId="19E507CB" w:rsidR="00842B98" w:rsidRDefault="00423562" w:rsidP="00842B98">
      <w:pPr>
        <w:ind w:left="360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17C3D474" wp14:editId="0038B0D8">
            <wp:extent cx="5943600" cy="4305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DF87" w14:textId="60356118" w:rsidR="00842B98" w:rsidRDefault="00423562" w:rsidP="00842B98">
      <w:pPr>
        <w:ind w:left="360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EBA315E" wp14:editId="3CDF5E67">
            <wp:extent cx="5943600" cy="2727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sr-Latn-RS" w:eastAsia="sr-Latn-RS"/>
        </w:rPr>
        <w:drawing>
          <wp:inline distT="0" distB="0" distL="0" distR="0" wp14:anchorId="5804CB13" wp14:editId="46AE4C3F">
            <wp:extent cx="5943600" cy="27279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3D91" w14:textId="77777777" w:rsidR="00842B98" w:rsidRPr="00842B98" w:rsidRDefault="00842B98" w:rsidP="00842B98">
      <w:pPr>
        <w:rPr>
          <w:lang w:val="sr-Latn-CS"/>
        </w:rPr>
      </w:pPr>
    </w:p>
    <w:p w14:paraId="2292E9E0" w14:textId="77777777" w:rsidR="0000752D" w:rsidRDefault="0000752D" w:rsidP="0000752D">
      <w:pPr>
        <w:pStyle w:val="Heading2"/>
        <w:rPr>
          <w:lang w:val="sr-Latn-CS"/>
        </w:rPr>
      </w:pPr>
      <w:bookmarkStart w:id="40" w:name="_Toc44194278"/>
      <w:r>
        <w:rPr>
          <w:lang w:val="sr-Latn-CS"/>
        </w:rPr>
        <w:t>Dodavanje ture</w:t>
      </w:r>
      <w:bookmarkEnd w:id="40"/>
    </w:p>
    <w:p w14:paraId="7922F623" w14:textId="77777777" w:rsidR="00002F32" w:rsidRPr="00002F32" w:rsidRDefault="00002F32" w:rsidP="008E6710">
      <w:pPr>
        <w:pStyle w:val="paragraph"/>
        <w:numPr>
          <w:ilvl w:val="0"/>
          <w:numId w:val="4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 za prikaz svih tura.</w:t>
      </w:r>
      <w:r w:rsidRPr="00002F32">
        <w:rPr>
          <w:rStyle w:val="eop"/>
          <w:sz w:val="20"/>
          <w:szCs w:val="20"/>
        </w:rPr>
        <w:t> </w:t>
      </w:r>
    </w:p>
    <w:p w14:paraId="4D498CA8" w14:textId="77777777" w:rsidR="00002F32" w:rsidRPr="00002F32" w:rsidRDefault="00002F32" w:rsidP="008E6710">
      <w:pPr>
        <w:pStyle w:val="paragraph"/>
        <w:numPr>
          <w:ilvl w:val="0"/>
          <w:numId w:val="4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turama.</w:t>
      </w:r>
      <w:r w:rsidRPr="00002F32">
        <w:rPr>
          <w:rStyle w:val="eop"/>
          <w:sz w:val="20"/>
          <w:szCs w:val="20"/>
        </w:rPr>
        <w:t> </w:t>
      </w:r>
    </w:p>
    <w:p w14:paraId="19A5F142" w14:textId="77777777" w:rsidR="00002F32" w:rsidRPr="00002F32" w:rsidRDefault="00002F32" w:rsidP="008E6710">
      <w:pPr>
        <w:pStyle w:val="paragraph"/>
        <w:numPr>
          <w:ilvl w:val="0"/>
          <w:numId w:val="4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turu </w:t>
      </w:r>
      <w:r w:rsidRPr="00002F32">
        <w:rPr>
          <w:rStyle w:val="normaltextrun"/>
          <w:sz w:val="20"/>
          <w:szCs w:val="20"/>
          <w:lang w:val="sr-Latn-CS"/>
        </w:rPr>
        <w:t>nakon čega se prikazuje stranica za dodavanje ture.</w:t>
      </w:r>
      <w:r w:rsidRPr="00002F32">
        <w:rPr>
          <w:rStyle w:val="eop"/>
          <w:sz w:val="20"/>
          <w:szCs w:val="20"/>
        </w:rPr>
        <w:t> </w:t>
      </w:r>
    </w:p>
    <w:p w14:paraId="0E253DDB" w14:textId="77777777" w:rsidR="00002F32" w:rsidRPr="00002F32" w:rsidRDefault="00002F32" w:rsidP="008E6710">
      <w:pPr>
        <w:pStyle w:val="paragraph"/>
        <w:numPr>
          <w:ilvl w:val="0"/>
          <w:numId w:val="4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Stranica za dodavanje nove ture sadrži formu za unos podataka: naziv, dan održavanja, opis, vreme održavanja, mesto polaska, kapacitet, opcija za odabir vodiča koji će voditi turu i opcija za izbor znamenitosti koje će biti posećene u okviru ove ture..</w:t>
      </w:r>
      <w:r w:rsidRPr="00002F32">
        <w:rPr>
          <w:rStyle w:val="eop"/>
          <w:sz w:val="20"/>
          <w:szCs w:val="20"/>
        </w:rPr>
        <w:t> </w:t>
      </w:r>
    </w:p>
    <w:p w14:paraId="45C2BBF9" w14:textId="77777777" w:rsidR="00002F32" w:rsidRPr="00002F32" w:rsidRDefault="00002F32" w:rsidP="008E6710">
      <w:pPr>
        <w:pStyle w:val="paragraph"/>
        <w:numPr>
          <w:ilvl w:val="0"/>
          <w:numId w:val="4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Nakon unosa svih podataka 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novu turu </w:t>
      </w:r>
      <w:r w:rsidRPr="00002F32">
        <w:rPr>
          <w:rStyle w:val="normaltextrun"/>
          <w:sz w:val="20"/>
          <w:szCs w:val="20"/>
          <w:lang w:val="sr-Latn-CS"/>
        </w:rPr>
        <w:t>i time uspešno dodajete turu.</w:t>
      </w:r>
      <w:r w:rsidRPr="00002F32">
        <w:rPr>
          <w:rStyle w:val="eop"/>
          <w:sz w:val="20"/>
          <w:szCs w:val="20"/>
        </w:rPr>
        <w:t> </w:t>
      </w:r>
    </w:p>
    <w:p w14:paraId="5AB208E3" w14:textId="77777777" w:rsidR="00002F32" w:rsidRPr="00002F32" w:rsidRDefault="00002F32" w:rsidP="008E6710">
      <w:pPr>
        <w:pStyle w:val="paragraph"/>
        <w:numPr>
          <w:ilvl w:val="0"/>
          <w:numId w:val="4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turama.</w:t>
      </w:r>
      <w:r w:rsidRPr="00002F32">
        <w:rPr>
          <w:rStyle w:val="eop"/>
          <w:sz w:val="20"/>
          <w:szCs w:val="20"/>
        </w:rPr>
        <w:t> </w:t>
      </w:r>
    </w:p>
    <w:p w14:paraId="7B0BC69A" w14:textId="77777777" w:rsidR="00002F32" w:rsidRPr="00002F32" w:rsidRDefault="00002F32" w:rsidP="008E6710">
      <w:pPr>
        <w:pStyle w:val="paragraph"/>
        <w:numPr>
          <w:ilvl w:val="0"/>
          <w:numId w:val="4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odustanete od dodavanja,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Prikaži listu tura</w:t>
      </w:r>
      <w:r w:rsidRPr="00002F32">
        <w:rPr>
          <w:rStyle w:val="normaltextrun"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0DCEEF7E" w14:textId="77777777" w:rsidR="00002F32" w:rsidRPr="00002F32" w:rsidRDefault="00002F32" w:rsidP="008E6710">
      <w:pPr>
        <w:pStyle w:val="paragraph"/>
        <w:numPr>
          <w:ilvl w:val="0"/>
          <w:numId w:val="50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turama i nova tura neće biti dodata.</w:t>
      </w:r>
      <w:r w:rsidRPr="00002F32">
        <w:rPr>
          <w:rStyle w:val="eop"/>
          <w:sz w:val="20"/>
          <w:szCs w:val="20"/>
        </w:rPr>
        <w:t> </w:t>
      </w:r>
    </w:p>
    <w:p w14:paraId="56C67DD4" w14:textId="77777777" w:rsidR="00842B98" w:rsidRPr="00842B98" w:rsidRDefault="00842B98" w:rsidP="00842B98">
      <w:pPr>
        <w:rPr>
          <w:lang w:val="sr-Latn-CS"/>
        </w:rPr>
      </w:pPr>
    </w:p>
    <w:p w14:paraId="17D60BAE" w14:textId="2B2A3672" w:rsidR="003567B3" w:rsidRPr="003567B3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AEF6F45" wp14:editId="2CB8087C">
            <wp:extent cx="5943600" cy="6339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C7A3" w14:textId="77777777" w:rsidR="0000752D" w:rsidRDefault="0000752D" w:rsidP="0000752D">
      <w:pPr>
        <w:pStyle w:val="Heading2"/>
        <w:rPr>
          <w:lang w:val="sr-Latn-CS"/>
        </w:rPr>
      </w:pPr>
      <w:bookmarkStart w:id="41" w:name="_Toc44194279"/>
      <w:r>
        <w:rPr>
          <w:lang w:val="sr-Latn-CS"/>
        </w:rPr>
        <w:t>Izmena ture</w:t>
      </w:r>
      <w:bookmarkEnd w:id="41"/>
    </w:p>
    <w:p w14:paraId="2C197F40" w14:textId="77777777" w:rsidR="0048292F" w:rsidRDefault="0048292F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stranicu sa prikazom svih tura.</w:t>
      </w:r>
    </w:p>
    <w:p w14:paraId="69337537" w14:textId="77777777" w:rsidR="0048292F" w:rsidRDefault="0048292F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Prelaskom miša  preko kartice</w:t>
      </w:r>
      <w:r w:rsidR="002514E4">
        <w:rPr>
          <w:lang w:val="sr-Latn-CS"/>
        </w:rPr>
        <w:t xml:space="preserve"> sa jednom turom</w:t>
      </w:r>
      <w:r>
        <w:rPr>
          <w:lang w:val="sr-Latn-CS"/>
        </w:rPr>
        <w:t>, ona će se okrenuti i biće dostupne opcije u vezi sa turom.</w:t>
      </w:r>
    </w:p>
    <w:p w14:paraId="7624BD4E" w14:textId="77777777" w:rsidR="0048292F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izmenu ture.</w:t>
      </w:r>
    </w:p>
    <w:p w14:paraId="7A7F62FA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forma za izmenu ture.</w:t>
      </w:r>
    </w:p>
    <w:p w14:paraId="04050497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Izvršite željene izmene. </w:t>
      </w:r>
    </w:p>
    <w:p w14:paraId="4F8DBA65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ostavite polje sa danima održavanja praznim, dani održavanja se neće promeniti.</w:t>
      </w:r>
    </w:p>
    <w:p w14:paraId="0B348E9C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Ukoliko želite da dodate dane održavanja, a da budu sačuvani i trenutni, morate i te trenutne dane čekirati.</w:t>
      </w:r>
    </w:p>
    <w:p w14:paraId="7A4FA8F2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lastRenderedPageBreak/>
        <w:t xml:space="preserve">Izaberite znamenitosti koje želite ukloniti iz ture. </w:t>
      </w:r>
    </w:p>
    <w:p w14:paraId="5D11478B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znamenitosti koje želite dodati u turu.</w:t>
      </w:r>
    </w:p>
    <w:p w14:paraId="7AF2949B" w14:textId="77777777" w:rsidR="002514E4" w:rsidRDefault="002514E4" w:rsidP="008E6710">
      <w:pPr>
        <w:numPr>
          <w:ilvl w:val="0"/>
          <w:numId w:val="12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 Nakon izvršenih izmena, pritiskom na dugme </w:t>
      </w:r>
      <w:r>
        <w:rPr>
          <w:i/>
          <w:lang w:val="sr-Latn-CS"/>
        </w:rPr>
        <w:t xml:space="preserve">Sačuvaj izmene </w:t>
      </w:r>
      <w:r>
        <w:rPr>
          <w:lang w:val="sr-Latn-CS"/>
        </w:rPr>
        <w:t>vraćate se na stranicu sa prikazom te ture koju ste izmenili.</w:t>
      </w:r>
    </w:p>
    <w:p w14:paraId="473BFAD7" w14:textId="18075157" w:rsidR="00461023" w:rsidRDefault="00423562" w:rsidP="00461023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E8C7BF6" wp14:editId="246A2B2E">
            <wp:extent cx="5935980" cy="68351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DFBF" w14:textId="77777777" w:rsidR="002514E4" w:rsidRPr="002514E4" w:rsidRDefault="00461023" w:rsidP="00461023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14</w:t>
      </w:r>
      <w:r>
        <w:fldChar w:fldCharType="end"/>
      </w:r>
      <w:r>
        <w:t xml:space="preserve"> – Forma za izmenu ture</w:t>
      </w:r>
    </w:p>
    <w:p w14:paraId="661E93D3" w14:textId="77777777" w:rsidR="003567B3" w:rsidRPr="003567B3" w:rsidRDefault="003567B3" w:rsidP="003567B3">
      <w:pPr>
        <w:rPr>
          <w:lang w:val="sr-Latn-CS"/>
        </w:rPr>
      </w:pPr>
    </w:p>
    <w:p w14:paraId="3E1A0601" w14:textId="77777777" w:rsidR="0000752D" w:rsidRDefault="0000752D" w:rsidP="0000752D">
      <w:pPr>
        <w:pStyle w:val="Heading2"/>
        <w:rPr>
          <w:lang w:val="sr-Latn-CS"/>
        </w:rPr>
      </w:pPr>
      <w:bookmarkStart w:id="42" w:name="_Toc44194280"/>
      <w:r>
        <w:rPr>
          <w:lang w:val="sr-Latn-CS"/>
        </w:rPr>
        <w:lastRenderedPageBreak/>
        <w:t>Brisanje ture</w:t>
      </w:r>
      <w:bookmarkEnd w:id="42"/>
    </w:p>
    <w:p w14:paraId="076533FA" w14:textId="77777777" w:rsidR="00002F32" w:rsidRPr="00002F32" w:rsidRDefault="00002F32" w:rsidP="008E6710">
      <w:pPr>
        <w:pStyle w:val="paragraph"/>
        <w:numPr>
          <w:ilvl w:val="0"/>
          <w:numId w:val="51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 za prikaz svih tura.</w:t>
      </w:r>
      <w:r w:rsidRPr="00002F32">
        <w:rPr>
          <w:rStyle w:val="eop"/>
          <w:sz w:val="20"/>
          <w:szCs w:val="20"/>
        </w:rPr>
        <w:t> </w:t>
      </w:r>
    </w:p>
    <w:p w14:paraId="5087A89B" w14:textId="77777777" w:rsidR="00002F32" w:rsidRPr="00002F32" w:rsidRDefault="00002F32" w:rsidP="008E6710">
      <w:pPr>
        <w:pStyle w:val="paragraph"/>
        <w:numPr>
          <w:ilvl w:val="0"/>
          <w:numId w:val="52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turama.</w:t>
      </w:r>
      <w:r w:rsidRPr="00002F32">
        <w:rPr>
          <w:rStyle w:val="eop"/>
          <w:sz w:val="20"/>
          <w:szCs w:val="20"/>
        </w:rPr>
        <w:t> </w:t>
      </w:r>
    </w:p>
    <w:p w14:paraId="7F5C1148" w14:textId="77777777" w:rsidR="00002F32" w:rsidRPr="00002F32" w:rsidRDefault="00002F32" w:rsidP="008E6710">
      <w:pPr>
        <w:pStyle w:val="paragraph"/>
        <w:numPr>
          <w:ilvl w:val="0"/>
          <w:numId w:val="5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turu koju želite da obrišete i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Obriši turu</w:t>
      </w:r>
      <w:r w:rsidRPr="00002F32">
        <w:rPr>
          <w:rStyle w:val="normaltextrun"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0A0FE23B" w14:textId="77777777" w:rsidR="00002F32" w:rsidRPr="00002F32" w:rsidRDefault="00002F32" w:rsidP="008E6710">
      <w:pPr>
        <w:pStyle w:val="paragraph"/>
        <w:numPr>
          <w:ilvl w:val="0"/>
          <w:numId w:val="5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Prikazuje se poruka kojom se zahteva potvrda brisanja ture.</w:t>
      </w:r>
      <w:r w:rsidRPr="00002F32">
        <w:rPr>
          <w:rStyle w:val="eop"/>
          <w:sz w:val="20"/>
          <w:szCs w:val="20"/>
        </w:rPr>
        <w:t> </w:t>
      </w:r>
    </w:p>
    <w:p w14:paraId="1E66BAA4" w14:textId="77777777" w:rsidR="00002F32" w:rsidRPr="00002F32" w:rsidRDefault="00002F32" w:rsidP="008E6710">
      <w:pPr>
        <w:pStyle w:val="paragraph"/>
        <w:numPr>
          <w:ilvl w:val="0"/>
          <w:numId w:val="5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Nakon pritiska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Da </w:t>
      </w:r>
      <w:r w:rsidRPr="00002F32">
        <w:rPr>
          <w:rStyle w:val="normaltextrun"/>
          <w:sz w:val="20"/>
          <w:szCs w:val="20"/>
          <w:lang w:val="sr-Latn-CS"/>
        </w:rPr>
        <w:t>tura je obrisana i biće prikazana stranica sa svim turama.</w:t>
      </w:r>
      <w:r w:rsidRPr="00002F32">
        <w:rPr>
          <w:rStyle w:val="eop"/>
          <w:sz w:val="20"/>
          <w:szCs w:val="20"/>
        </w:rPr>
        <w:t> </w:t>
      </w:r>
    </w:p>
    <w:p w14:paraId="6612EACF" w14:textId="77777777" w:rsidR="00002F32" w:rsidRPr="00002F32" w:rsidRDefault="00002F32" w:rsidP="008E6710">
      <w:pPr>
        <w:pStyle w:val="paragraph"/>
        <w:numPr>
          <w:ilvl w:val="0"/>
          <w:numId w:val="5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pritisnete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Ne </w:t>
      </w:r>
      <w:r w:rsidRPr="00002F32">
        <w:rPr>
          <w:rStyle w:val="normaltextrun"/>
          <w:sz w:val="20"/>
          <w:szCs w:val="20"/>
          <w:lang w:val="sr-Latn-CS"/>
        </w:rPr>
        <w:t>odustajete od brisanja i biće prikazana stranica sa svim turama.</w:t>
      </w:r>
      <w:r w:rsidRPr="00002F32">
        <w:rPr>
          <w:rStyle w:val="eop"/>
          <w:sz w:val="20"/>
          <w:szCs w:val="20"/>
        </w:rPr>
        <w:t> </w:t>
      </w:r>
    </w:p>
    <w:p w14:paraId="7EC7011B" w14:textId="77777777" w:rsidR="00002F32" w:rsidRPr="00002F32" w:rsidRDefault="00002F32" w:rsidP="008E6710">
      <w:pPr>
        <w:pStyle w:val="paragraph"/>
        <w:numPr>
          <w:ilvl w:val="0"/>
          <w:numId w:val="5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je tura rezervisana prikazaće se obaveštenje o zabrani brisanja ture.</w:t>
      </w:r>
      <w:r w:rsidRPr="00002F32">
        <w:rPr>
          <w:rStyle w:val="eop"/>
          <w:sz w:val="20"/>
          <w:szCs w:val="20"/>
        </w:rPr>
        <w:t> </w:t>
      </w:r>
    </w:p>
    <w:p w14:paraId="338256F4" w14:textId="73445218" w:rsidR="00842B98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4E7C7AA9" wp14:editId="558F3DD7">
            <wp:extent cx="5943600" cy="56311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A915" w14:textId="27585D3B" w:rsidR="000F0782" w:rsidRDefault="00423562" w:rsidP="000F0782">
      <w:pPr>
        <w:jc w:val="center"/>
        <w:rPr>
          <w:noProof/>
          <w:lang w:val="en-GB" w:eastAsia="en-GB"/>
        </w:rPr>
      </w:pPr>
      <w:r w:rsidRPr="001678E3">
        <w:rPr>
          <w:noProof/>
          <w:lang w:val="sr-Latn-RS" w:eastAsia="sr-Latn-RS"/>
        </w:rPr>
        <w:lastRenderedPageBreak/>
        <w:drawing>
          <wp:inline distT="0" distB="0" distL="0" distR="0" wp14:anchorId="187A8D9F" wp14:editId="08F7D94F">
            <wp:extent cx="3246120" cy="2247900"/>
            <wp:effectExtent l="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4753" w14:textId="3402FF75" w:rsidR="000F0782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3097D9A4" wp14:editId="57640AE6">
            <wp:extent cx="5943600" cy="272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F393" w14:textId="11D766A2" w:rsidR="000F0782" w:rsidRPr="00842B98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4C8529FD" wp14:editId="3E6DB577">
            <wp:extent cx="5943600" cy="2727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1FA0" w14:textId="77777777" w:rsidR="0000752D" w:rsidRDefault="0000752D" w:rsidP="0000752D">
      <w:pPr>
        <w:pStyle w:val="Heading2"/>
        <w:rPr>
          <w:lang w:val="sr-Latn-CS"/>
        </w:rPr>
      </w:pPr>
      <w:bookmarkStart w:id="43" w:name="_Toc44194281"/>
      <w:r>
        <w:rPr>
          <w:lang w:val="sr-Latn-CS"/>
        </w:rPr>
        <w:lastRenderedPageBreak/>
        <w:t>Dodavanje znamenitosti</w:t>
      </w:r>
      <w:bookmarkEnd w:id="43"/>
    </w:p>
    <w:p w14:paraId="5A3C1311" w14:textId="77777777" w:rsidR="00002F32" w:rsidRPr="00002F32" w:rsidRDefault="00002F32" w:rsidP="008E6710">
      <w:pPr>
        <w:pStyle w:val="paragraph"/>
        <w:numPr>
          <w:ilvl w:val="0"/>
          <w:numId w:val="5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 za prikaz svih znamenitosti.</w:t>
      </w:r>
      <w:r w:rsidRPr="00002F32">
        <w:rPr>
          <w:rStyle w:val="eop"/>
          <w:sz w:val="20"/>
          <w:szCs w:val="20"/>
        </w:rPr>
        <w:t> </w:t>
      </w:r>
    </w:p>
    <w:p w14:paraId="4DB45A20" w14:textId="77777777" w:rsidR="00002F32" w:rsidRPr="00002F32" w:rsidRDefault="00002F32" w:rsidP="008E6710">
      <w:pPr>
        <w:pStyle w:val="paragraph"/>
        <w:numPr>
          <w:ilvl w:val="0"/>
          <w:numId w:val="5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znamenitostima.</w:t>
      </w:r>
      <w:r w:rsidRPr="00002F32">
        <w:rPr>
          <w:rStyle w:val="eop"/>
          <w:sz w:val="20"/>
          <w:szCs w:val="20"/>
        </w:rPr>
        <w:t> </w:t>
      </w:r>
    </w:p>
    <w:p w14:paraId="1AF26D7F" w14:textId="77777777" w:rsidR="00002F32" w:rsidRPr="00002F32" w:rsidRDefault="00002F32" w:rsidP="008E6710">
      <w:pPr>
        <w:pStyle w:val="paragraph"/>
        <w:numPr>
          <w:ilvl w:val="0"/>
          <w:numId w:val="60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znamenitost </w:t>
      </w:r>
      <w:r w:rsidRPr="00002F32">
        <w:rPr>
          <w:rStyle w:val="normaltextrun"/>
          <w:sz w:val="20"/>
          <w:szCs w:val="20"/>
          <w:lang w:val="sr-Latn-CS"/>
        </w:rPr>
        <w:t>nakon čega se prikazuje stranica za dodavanje znamenitosti.</w:t>
      </w:r>
      <w:r w:rsidRPr="00002F32">
        <w:rPr>
          <w:rStyle w:val="eop"/>
          <w:sz w:val="20"/>
          <w:szCs w:val="20"/>
        </w:rPr>
        <w:t> </w:t>
      </w:r>
    </w:p>
    <w:p w14:paraId="615F5BE1" w14:textId="77777777" w:rsidR="00002F32" w:rsidRPr="00002F32" w:rsidRDefault="00002F32" w:rsidP="008E6710">
      <w:pPr>
        <w:pStyle w:val="paragraph"/>
        <w:numPr>
          <w:ilvl w:val="0"/>
          <w:numId w:val="61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Stranica za dodavanje nove znamenitosti sadrži formu za unos podataka: naziv, lokacija, opis, radno vreme, broj telefona, cena ulaznice, tip i opcija za dodavanje slike.</w:t>
      </w:r>
      <w:r w:rsidRPr="00002F32">
        <w:rPr>
          <w:rStyle w:val="eop"/>
          <w:sz w:val="20"/>
          <w:szCs w:val="20"/>
        </w:rPr>
        <w:t> </w:t>
      </w:r>
    </w:p>
    <w:p w14:paraId="2254B02A" w14:textId="77777777" w:rsidR="00002F32" w:rsidRPr="00002F32" w:rsidRDefault="00002F32" w:rsidP="008E6710">
      <w:pPr>
        <w:pStyle w:val="paragraph"/>
        <w:numPr>
          <w:ilvl w:val="0"/>
          <w:numId w:val="62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Nakon unosa svih podataka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novu znamenitost </w:t>
      </w:r>
      <w:r w:rsidRPr="00002F32">
        <w:rPr>
          <w:rStyle w:val="normaltextrun"/>
          <w:sz w:val="20"/>
          <w:szCs w:val="20"/>
          <w:lang w:val="sr-Latn-CS"/>
        </w:rPr>
        <w:t>i time uspešno dodajete znamenitost</w:t>
      </w:r>
      <w:r w:rsidRPr="00002F32">
        <w:rPr>
          <w:rStyle w:val="normaltextrun"/>
          <w:i/>
          <w:iCs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25F7048A" w14:textId="77777777" w:rsidR="00002F32" w:rsidRPr="00002F32" w:rsidRDefault="00002F32" w:rsidP="008E6710">
      <w:pPr>
        <w:pStyle w:val="paragraph"/>
        <w:numPr>
          <w:ilvl w:val="0"/>
          <w:numId w:val="6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znamenitostima.</w:t>
      </w:r>
      <w:r w:rsidRPr="00002F32">
        <w:rPr>
          <w:rStyle w:val="eop"/>
          <w:sz w:val="20"/>
          <w:szCs w:val="20"/>
        </w:rPr>
        <w:t> </w:t>
      </w:r>
    </w:p>
    <w:p w14:paraId="1075EE57" w14:textId="77777777" w:rsidR="00002F32" w:rsidRPr="00002F32" w:rsidRDefault="00002F32" w:rsidP="008E6710">
      <w:pPr>
        <w:pStyle w:val="paragraph"/>
        <w:numPr>
          <w:ilvl w:val="0"/>
          <w:numId w:val="6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odustanete od dodavanja,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Prikaži listu znamenitosti.</w:t>
      </w:r>
      <w:r w:rsidRPr="00002F32">
        <w:rPr>
          <w:rStyle w:val="eop"/>
          <w:sz w:val="20"/>
          <w:szCs w:val="20"/>
        </w:rPr>
        <w:t> </w:t>
      </w:r>
    </w:p>
    <w:p w14:paraId="174528AB" w14:textId="77777777" w:rsidR="00002F32" w:rsidRPr="00002F32" w:rsidRDefault="00002F32" w:rsidP="008E6710">
      <w:pPr>
        <w:pStyle w:val="paragraph"/>
        <w:numPr>
          <w:ilvl w:val="0"/>
          <w:numId w:val="6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znamenitostima i nova znamenitost neće biti dodata.</w:t>
      </w:r>
      <w:r w:rsidRPr="00002F32">
        <w:rPr>
          <w:rStyle w:val="eop"/>
          <w:sz w:val="20"/>
          <w:szCs w:val="20"/>
        </w:rPr>
        <w:t> </w:t>
      </w:r>
    </w:p>
    <w:p w14:paraId="5335F047" w14:textId="464A915F" w:rsidR="003567B3" w:rsidRPr="003567B3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2BA8BEB4" wp14:editId="5D52A32B">
            <wp:extent cx="5943600" cy="44805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AA8F" w14:textId="77777777" w:rsidR="0000752D" w:rsidRDefault="0000752D" w:rsidP="0000752D">
      <w:pPr>
        <w:pStyle w:val="Heading2"/>
        <w:rPr>
          <w:lang w:val="sr-Latn-CS"/>
        </w:rPr>
      </w:pPr>
      <w:bookmarkStart w:id="44" w:name="_Toc44194282"/>
      <w:r>
        <w:rPr>
          <w:lang w:val="sr-Latn-CS"/>
        </w:rPr>
        <w:t>Izmena znamenitosti</w:t>
      </w:r>
      <w:bookmarkEnd w:id="44"/>
    </w:p>
    <w:p w14:paraId="264F16D4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</w:t>
      </w:r>
      <w:r>
        <w:rPr>
          <w:lang w:val="sr-Latn-RS"/>
        </w:rPr>
        <w:t>z</w:t>
      </w:r>
      <w:r>
        <w:rPr>
          <w:lang w:val="sr-Latn-CS"/>
        </w:rPr>
        <w:t>aberite opciju za prikaz svih znamenitosti.</w:t>
      </w:r>
    </w:p>
    <w:p w14:paraId="432B858D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stranica sa karticama koje sadrže slike znamenitosti.</w:t>
      </w:r>
    </w:p>
    <w:p w14:paraId="77AF5773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Prelaskom miša preko kartice, prikazaće se opcije u vezi sa znamenitosti.</w:t>
      </w:r>
    </w:p>
    <w:p w14:paraId="1CBABFD4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izmenu znamenitosti.</w:t>
      </w:r>
    </w:p>
    <w:p w14:paraId="435DF4F8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Pirkazaće se forma sa podacima o znamenitosti.</w:t>
      </w:r>
    </w:p>
    <w:p w14:paraId="068B967A" w14:textId="77777777" w:rsid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Izvršite željene promene unosom odgovarajućih vrednosti na formu.</w:t>
      </w:r>
    </w:p>
    <w:p w14:paraId="34188BA1" w14:textId="77777777" w:rsidR="00834180" w:rsidRP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Ukoliko želite da sačuvate promene, kliknite na opciju </w:t>
      </w:r>
      <w:r>
        <w:rPr>
          <w:i/>
        </w:rPr>
        <w:t>Sa</w:t>
      </w:r>
      <w:r>
        <w:rPr>
          <w:i/>
          <w:lang w:val="sr-Latn-RS"/>
        </w:rPr>
        <w:t xml:space="preserve">čuvaj izmene, </w:t>
      </w:r>
      <w:r>
        <w:rPr>
          <w:lang w:val="sr-Latn-RS"/>
        </w:rPr>
        <w:t xml:space="preserve">i to će vas vratiti na stranicu sa </w:t>
      </w:r>
      <w:r>
        <w:rPr>
          <w:lang w:val="sr-Latn-RS"/>
        </w:rPr>
        <w:lastRenderedPageBreak/>
        <w:t>prikazom te znamenitosti gde ćete videti promene koje ste izvršili.</w:t>
      </w:r>
    </w:p>
    <w:p w14:paraId="2CB17A01" w14:textId="77777777" w:rsidR="00834180" w:rsidRPr="00834180" w:rsidRDefault="00834180" w:rsidP="008E6710">
      <w:pPr>
        <w:numPr>
          <w:ilvl w:val="0"/>
          <w:numId w:val="13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 xml:space="preserve">Ukoliko želite da odustanete od izmena, kliknite na opciju </w:t>
      </w:r>
      <w:r>
        <w:rPr>
          <w:i/>
          <w:lang w:val="sr-Latn-RS"/>
        </w:rPr>
        <w:t>Prikaži listu znamenitosti</w:t>
      </w:r>
      <w:r>
        <w:rPr>
          <w:lang w:val="sr-Latn-RS"/>
        </w:rPr>
        <w:t xml:space="preserve"> koja Vas vraća na stranicu sa prikazom svih znamenitosti.</w:t>
      </w:r>
    </w:p>
    <w:p w14:paraId="2FA23C06" w14:textId="5DA47EFA" w:rsidR="00461023" w:rsidRDefault="00423562" w:rsidP="00461023">
      <w:pPr>
        <w:keepNext/>
        <w:jc w:val="center"/>
      </w:pPr>
      <w:r w:rsidRPr="00461023">
        <w:rPr>
          <w:noProof/>
          <w:lang w:val="sr-Latn-RS" w:eastAsia="sr-Latn-RS"/>
        </w:rPr>
        <w:drawing>
          <wp:inline distT="0" distB="0" distL="0" distR="0" wp14:anchorId="03A8D989" wp14:editId="37C6B898">
            <wp:extent cx="6248400" cy="398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8CD7" w14:textId="77777777" w:rsidR="00842B98" w:rsidRPr="00842B98" w:rsidRDefault="00461023" w:rsidP="00461023">
      <w:pPr>
        <w:pStyle w:val="Caption"/>
        <w:jc w:val="center"/>
        <w:rPr>
          <w:lang w:val="sr-Latn-C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15</w:t>
      </w:r>
      <w:r>
        <w:fldChar w:fldCharType="end"/>
      </w:r>
      <w:r>
        <w:t xml:space="preserve"> – Forma za izmenu znamenitosti</w:t>
      </w:r>
    </w:p>
    <w:p w14:paraId="6A590C10" w14:textId="77777777" w:rsidR="003567B3" w:rsidRDefault="003567B3" w:rsidP="003567B3">
      <w:pPr>
        <w:pStyle w:val="Heading2"/>
        <w:rPr>
          <w:lang w:val="sr-Latn-CS"/>
        </w:rPr>
      </w:pPr>
      <w:bookmarkStart w:id="45" w:name="_Toc44194283"/>
      <w:r>
        <w:rPr>
          <w:lang w:val="sr-Latn-CS"/>
        </w:rPr>
        <w:t>Dodavanje slike uz znamenitost</w:t>
      </w:r>
      <w:bookmarkEnd w:id="45"/>
    </w:p>
    <w:p w14:paraId="7530BAAB" w14:textId="77777777" w:rsidR="00002F32" w:rsidRPr="00002F32" w:rsidRDefault="00002F32" w:rsidP="008E6710">
      <w:pPr>
        <w:pStyle w:val="paragraph"/>
        <w:numPr>
          <w:ilvl w:val="0"/>
          <w:numId w:val="6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 za prikaz svih znamenitosti.</w:t>
      </w:r>
      <w:r w:rsidRPr="00002F32">
        <w:rPr>
          <w:rStyle w:val="eop"/>
          <w:sz w:val="20"/>
          <w:szCs w:val="20"/>
        </w:rPr>
        <w:t> </w:t>
      </w:r>
    </w:p>
    <w:p w14:paraId="697631CC" w14:textId="77777777" w:rsidR="00002F32" w:rsidRPr="00002F32" w:rsidRDefault="00002F32" w:rsidP="008E6710">
      <w:pPr>
        <w:pStyle w:val="paragraph"/>
        <w:numPr>
          <w:ilvl w:val="0"/>
          <w:numId w:val="6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znamenitostima.</w:t>
      </w:r>
      <w:r w:rsidRPr="00002F32">
        <w:rPr>
          <w:rStyle w:val="eop"/>
          <w:sz w:val="20"/>
          <w:szCs w:val="20"/>
        </w:rPr>
        <w:t> </w:t>
      </w:r>
    </w:p>
    <w:p w14:paraId="76614CBA" w14:textId="77777777" w:rsidR="00002F32" w:rsidRPr="00002F32" w:rsidRDefault="00002F32" w:rsidP="008E6710">
      <w:pPr>
        <w:pStyle w:val="paragraph"/>
        <w:numPr>
          <w:ilvl w:val="0"/>
          <w:numId w:val="6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znamenitost u koju želite da dodate sliku i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sliku</w:t>
      </w:r>
      <w:r w:rsidRPr="00002F32">
        <w:rPr>
          <w:rStyle w:val="normaltextrun"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0DC971D0" w14:textId="77777777" w:rsidR="00002F32" w:rsidRPr="00002F32" w:rsidRDefault="00002F32" w:rsidP="008E6710">
      <w:pPr>
        <w:pStyle w:val="paragraph"/>
        <w:numPr>
          <w:ilvl w:val="0"/>
          <w:numId w:val="6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na kojoj se nalazi forma za dodavanje slike.</w:t>
      </w:r>
      <w:r w:rsidRPr="00002F32">
        <w:rPr>
          <w:rStyle w:val="eop"/>
          <w:sz w:val="20"/>
          <w:szCs w:val="20"/>
        </w:rPr>
        <w:t> </w:t>
      </w:r>
    </w:p>
    <w:p w14:paraId="041FDDF5" w14:textId="77777777" w:rsidR="00002F32" w:rsidRPr="00002F32" w:rsidRDefault="00002F32" w:rsidP="008E6710">
      <w:pPr>
        <w:pStyle w:val="paragraph"/>
        <w:numPr>
          <w:ilvl w:val="0"/>
          <w:numId w:val="70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sliku i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Dodaj sliku </w:t>
      </w:r>
      <w:r w:rsidRPr="00002F32">
        <w:rPr>
          <w:rStyle w:val="normaltextrun"/>
          <w:sz w:val="20"/>
          <w:szCs w:val="20"/>
          <w:lang w:val="sr-Latn-CS"/>
        </w:rPr>
        <w:t>nakon čega se dodaje slika u izabranu znamenitost</w:t>
      </w:r>
      <w:r w:rsidRPr="00002F32">
        <w:rPr>
          <w:rStyle w:val="normaltextrun"/>
          <w:i/>
          <w:iCs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5592A59E" w14:textId="77777777" w:rsidR="00002F32" w:rsidRPr="00002F32" w:rsidRDefault="00002F32" w:rsidP="008E6710">
      <w:pPr>
        <w:pStyle w:val="paragraph"/>
        <w:numPr>
          <w:ilvl w:val="0"/>
          <w:numId w:val="71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Prikazuje se stranica izabrane znamenitosti.</w:t>
      </w:r>
      <w:r w:rsidRPr="00002F32">
        <w:rPr>
          <w:rStyle w:val="eop"/>
          <w:sz w:val="20"/>
          <w:szCs w:val="20"/>
        </w:rPr>
        <w:t> </w:t>
      </w:r>
    </w:p>
    <w:p w14:paraId="75E87F47" w14:textId="77777777" w:rsidR="00002F32" w:rsidRPr="00002F32" w:rsidRDefault="00002F32" w:rsidP="008E6710">
      <w:pPr>
        <w:pStyle w:val="paragraph"/>
        <w:numPr>
          <w:ilvl w:val="0"/>
          <w:numId w:val="72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odustanete od dodavanja,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Vrati se na prikaz znamenitosti.</w:t>
      </w:r>
      <w:r w:rsidRPr="00002F32">
        <w:rPr>
          <w:rStyle w:val="eop"/>
          <w:sz w:val="20"/>
          <w:szCs w:val="20"/>
        </w:rPr>
        <w:t> </w:t>
      </w:r>
    </w:p>
    <w:p w14:paraId="7367C1AC" w14:textId="77777777" w:rsidR="00002F32" w:rsidRPr="00002F32" w:rsidRDefault="00002F32" w:rsidP="008E6710">
      <w:pPr>
        <w:pStyle w:val="paragraph"/>
        <w:numPr>
          <w:ilvl w:val="0"/>
          <w:numId w:val="73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 znamenitostima i slika neće biti dodata.</w:t>
      </w:r>
      <w:r w:rsidRPr="00002F32">
        <w:rPr>
          <w:rStyle w:val="eop"/>
          <w:sz w:val="20"/>
          <w:szCs w:val="20"/>
        </w:rPr>
        <w:t> </w:t>
      </w:r>
    </w:p>
    <w:p w14:paraId="6E7DDF7D" w14:textId="379C6FB2" w:rsidR="00842B98" w:rsidRDefault="00423562" w:rsidP="000F0782">
      <w:pPr>
        <w:ind w:left="720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FADFD96" wp14:editId="2E8B788C">
            <wp:extent cx="5074920" cy="82219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AFED" w14:textId="01A13DE1" w:rsidR="000F0782" w:rsidRDefault="00423562" w:rsidP="000F0782">
      <w:pPr>
        <w:ind w:left="720"/>
        <w:jc w:val="center"/>
        <w:rPr>
          <w:noProof/>
          <w:lang w:val="en-GB" w:eastAsia="en-GB"/>
        </w:rPr>
      </w:pPr>
      <w:r w:rsidRPr="002A767E">
        <w:rPr>
          <w:noProof/>
          <w:lang w:val="sr-Latn-RS" w:eastAsia="sr-Latn-RS"/>
        </w:rPr>
        <w:lastRenderedPageBreak/>
        <w:drawing>
          <wp:inline distT="0" distB="0" distL="0" distR="0" wp14:anchorId="50E652C3" wp14:editId="7CA5D9CB">
            <wp:extent cx="3307080" cy="2263140"/>
            <wp:effectExtent l="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F821" w14:textId="3B32779F" w:rsidR="000F0782" w:rsidRDefault="00423562" w:rsidP="000F0782">
      <w:pPr>
        <w:ind w:left="720"/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2F01D2A4" wp14:editId="5FA43FDA">
            <wp:extent cx="5943600" cy="2727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BEC84" w14:textId="77777777" w:rsidR="00842B98" w:rsidRPr="00842B98" w:rsidRDefault="00842B98" w:rsidP="00842B98">
      <w:pPr>
        <w:rPr>
          <w:lang w:val="sr-Latn-CS"/>
        </w:rPr>
      </w:pPr>
    </w:p>
    <w:p w14:paraId="481D7EAF" w14:textId="77777777" w:rsidR="0000752D" w:rsidRDefault="0000752D" w:rsidP="0000752D">
      <w:pPr>
        <w:pStyle w:val="Heading2"/>
        <w:rPr>
          <w:lang w:val="sr-Latn-CS"/>
        </w:rPr>
      </w:pPr>
      <w:bookmarkStart w:id="46" w:name="_Toc44194284"/>
      <w:r>
        <w:rPr>
          <w:lang w:val="sr-Latn-CS"/>
        </w:rPr>
        <w:t>Brisanje znamenitosti</w:t>
      </w:r>
      <w:bookmarkEnd w:id="46"/>
    </w:p>
    <w:p w14:paraId="2E91EDCC" w14:textId="77777777" w:rsidR="00002F32" w:rsidRPr="00002F32" w:rsidRDefault="00002F32" w:rsidP="008E6710">
      <w:pPr>
        <w:pStyle w:val="paragraph"/>
        <w:numPr>
          <w:ilvl w:val="0"/>
          <w:numId w:val="74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opciju za prikaz svih znamenitosti.</w:t>
      </w:r>
      <w:r w:rsidRPr="00002F32">
        <w:rPr>
          <w:rStyle w:val="eop"/>
          <w:sz w:val="20"/>
          <w:szCs w:val="20"/>
        </w:rPr>
        <w:t> </w:t>
      </w:r>
    </w:p>
    <w:p w14:paraId="2F5C6601" w14:textId="77777777" w:rsidR="00002F32" w:rsidRPr="00002F32" w:rsidRDefault="00002F32" w:rsidP="008E6710">
      <w:pPr>
        <w:pStyle w:val="paragraph"/>
        <w:numPr>
          <w:ilvl w:val="0"/>
          <w:numId w:val="75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Biće prikazana stranica sa svim znamenitostima.</w:t>
      </w:r>
      <w:r w:rsidRPr="00002F32">
        <w:rPr>
          <w:rStyle w:val="eop"/>
          <w:sz w:val="20"/>
          <w:szCs w:val="20"/>
        </w:rPr>
        <w:t> </w:t>
      </w:r>
    </w:p>
    <w:p w14:paraId="06C2055D" w14:textId="77777777" w:rsidR="00002F32" w:rsidRPr="00002F32" w:rsidRDefault="00002F32" w:rsidP="008E6710">
      <w:pPr>
        <w:pStyle w:val="paragraph"/>
        <w:numPr>
          <w:ilvl w:val="0"/>
          <w:numId w:val="76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Izaberite znamenitost koju želite da obrišete i kliknite na dugme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Obriši turu</w:t>
      </w:r>
      <w:r w:rsidRPr="00002F32">
        <w:rPr>
          <w:rStyle w:val="normaltextrun"/>
          <w:sz w:val="20"/>
          <w:szCs w:val="20"/>
          <w:lang w:val="sr-Latn-CS"/>
        </w:rPr>
        <w:t>.</w:t>
      </w:r>
      <w:r w:rsidRPr="00002F32">
        <w:rPr>
          <w:rStyle w:val="eop"/>
          <w:sz w:val="20"/>
          <w:szCs w:val="20"/>
        </w:rPr>
        <w:t> </w:t>
      </w:r>
    </w:p>
    <w:p w14:paraId="5C5481D2" w14:textId="77777777" w:rsidR="00002F32" w:rsidRPr="00002F32" w:rsidRDefault="00002F32" w:rsidP="008E6710">
      <w:pPr>
        <w:pStyle w:val="paragraph"/>
        <w:numPr>
          <w:ilvl w:val="0"/>
          <w:numId w:val="77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Prikazuje se poruka kojom se zahteva potvrda brisanja znamenitosti.</w:t>
      </w:r>
      <w:r w:rsidRPr="00002F32">
        <w:rPr>
          <w:rStyle w:val="eop"/>
          <w:sz w:val="20"/>
          <w:szCs w:val="20"/>
        </w:rPr>
        <w:t> </w:t>
      </w:r>
    </w:p>
    <w:p w14:paraId="3105489B" w14:textId="77777777" w:rsidR="00002F32" w:rsidRPr="00002F32" w:rsidRDefault="00002F32" w:rsidP="008E6710">
      <w:pPr>
        <w:pStyle w:val="paragraph"/>
        <w:numPr>
          <w:ilvl w:val="0"/>
          <w:numId w:val="78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Nakon pritiska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Da </w:t>
      </w:r>
      <w:r w:rsidRPr="00002F32">
        <w:rPr>
          <w:rStyle w:val="normaltextrun"/>
          <w:sz w:val="20"/>
          <w:szCs w:val="20"/>
          <w:lang w:val="sr-Latn-CS"/>
        </w:rPr>
        <w:t>znamenitosti je obrisana i biće prikazana stranica sa svim znamenitostima.</w:t>
      </w:r>
      <w:r w:rsidRPr="00002F32">
        <w:rPr>
          <w:rStyle w:val="eop"/>
          <w:sz w:val="20"/>
          <w:szCs w:val="20"/>
        </w:rPr>
        <w:t> </w:t>
      </w:r>
    </w:p>
    <w:p w14:paraId="32BF2AB1" w14:textId="77777777" w:rsidR="00002F32" w:rsidRPr="00002F32" w:rsidRDefault="00002F32" w:rsidP="008E6710">
      <w:pPr>
        <w:pStyle w:val="paragraph"/>
        <w:numPr>
          <w:ilvl w:val="0"/>
          <w:numId w:val="79"/>
        </w:numPr>
        <w:spacing w:before="60" w:beforeAutospacing="0" w:after="60" w:afterAutospacing="0"/>
        <w:ind w:left="360" w:firstLine="0"/>
        <w:textAlignment w:val="baseline"/>
        <w:rPr>
          <w:sz w:val="20"/>
          <w:szCs w:val="20"/>
        </w:rPr>
      </w:pPr>
      <w:r w:rsidRPr="00002F32">
        <w:rPr>
          <w:rStyle w:val="normaltextrun"/>
          <w:sz w:val="20"/>
          <w:szCs w:val="20"/>
          <w:lang w:val="sr-Latn-CS"/>
        </w:rPr>
        <w:t>Ukoliko pritisnete </w:t>
      </w:r>
      <w:r w:rsidRPr="00002F32">
        <w:rPr>
          <w:rStyle w:val="normaltextrun"/>
          <w:i/>
          <w:iCs/>
          <w:sz w:val="20"/>
          <w:szCs w:val="20"/>
          <w:lang w:val="sr-Latn-CS"/>
        </w:rPr>
        <w:t>Ne </w:t>
      </w:r>
      <w:r w:rsidRPr="00002F32">
        <w:rPr>
          <w:rStyle w:val="normaltextrun"/>
          <w:sz w:val="20"/>
          <w:szCs w:val="20"/>
          <w:lang w:val="sr-Latn-CS"/>
        </w:rPr>
        <w:t>odustajete od brisanja i biće prikazana stranica sa svim znamenitostima.</w:t>
      </w:r>
      <w:r w:rsidRPr="00002F32">
        <w:rPr>
          <w:rStyle w:val="eop"/>
          <w:sz w:val="20"/>
          <w:szCs w:val="20"/>
        </w:rPr>
        <w:t> </w:t>
      </w:r>
    </w:p>
    <w:p w14:paraId="6AD58D9B" w14:textId="5CF2FDD2" w:rsidR="003567B3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3FAA236" wp14:editId="443FC19A">
            <wp:extent cx="5074920" cy="82219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7430" w14:textId="3527291E" w:rsidR="000F0782" w:rsidRDefault="00423562" w:rsidP="000F0782">
      <w:pPr>
        <w:jc w:val="center"/>
        <w:rPr>
          <w:noProof/>
          <w:lang w:val="en-GB" w:eastAsia="en-GB"/>
        </w:rPr>
      </w:pPr>
      <w:r w:rsidRPr="00FF7FAA">
        <w:rPr>
          <w:noProof/>
          <w:lang w:val="sr-Latn-RS" w:eastAsia="sr-Latn-RS"/>
        </w:rPr>
        <w:lastRenderedPageBreak/>
        <w:drawing>
          <wp:inline distT="0" distB="0" distL="0" distR="0" wp14:anchorId="712DDA24" wp14:editId="5478B0E5">
            <wp:extent cx="3398520" cy="2087880"/>
            <wp:effectExtent l="0" t="0" r="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191A" w14:textId="428F99A2" w:rsidR="000F0782" w:rsidRPr="003567B3" w:rsidRDefault="00423562" w:rsidP="000F0782">
      <w:pPr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 wp14:anchorId="07167FE8" wp14:editId="02C10954">
            <wp:extent cx="5943600" cy="2727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AEBF" w14:textId="77777777" w:rsidR="0000752D" w:rsidRDefault="0000752D" w:rsidP="0000752D">
      <w:pPr>
        <w:pStyle w:val="Heading2"/>
        <w:rPr>
          <w:lang w:val="sr-Latn-CS"/>
        </w:rPr>
      </w:pPr>
      <w:bookmarkStart w:id="47" w:name="_Toc44194285"/>
      <w:r>
        <w:rPr>
          <w:lang w:val="sr-Latn-CS"/>
        </w:rPr>
        <w:t>Dodavanje kviza</w:t>
      </w:r>
      <w:bookmarkEnd w:id="47"/>
    </w:p>
    <w:p w14:paraId="6B53A6FB" w14:textId="77777777" w:rsidR="003817B0" w:rsidRPr="003817B0" w:rsidRDefault="003817B0" w:rsidP="003817B0">
      <w:pPr>
        <w:widowControl/>
        <w:autoSpaceDE/>
        <w:autoSpaceDN/>
        <w:spacing w:before="60" w:after="60" w:line="360" w:lineRule="auto"/>
        <w:ind w:left="360"/>
        <w:rPr>
          <w:lang w:val="sr-Latn-RS" w:eastAsia="sr-Latn-RS"/>
        </w:rPr>
      </w:pPr>
      <w:r w:rsidRPr="003817B0">
        <w:rPr>
          <w:lang w:val="sr-Latn-RS" w:eastAsia="sr-Latn-RS"/>
        </w:rPr>
        <w:t>1.    Izaberite opciju za prikaz svih kvizova.</w:t>
      </w:r>
      <w:r w:rsidRPr="003817B0">
        <w:rPr>
          <w:lang w:val="sr-Latn-RS" w:eastAsia="sr-Latn-RS"/>
        </w:rPr>
        <w:br/>
        <w:t>2.    Biće prikazana stranica sa svim kvizovima.</w:t>
      </w:r>
      <w:r w:rsidRPr="003817B0">
        <w:rPr>
          <w:lang w:val="sr-Latn-RS" w:eastAsia="sr-Latn-RS"/>
        </w:rPr>
        <w:br/>
        <w:t>3.    Izaberite opciju Dodaj kviz nakon čega se prikazuje stranica za dodavanje kviza.</w:t>
      </w:r>
      <w:r w:rsidRPr="003817B0">
        <w:rPr>
          <w:lang w:val="sr-Latn-RS" w:eastAsia="sr-Latn-RS"/>
        </w:rPr>
        <w:br/>
        <w:t>4.    Stranica za dodavanje novog kviza sadrži formu za unos podataka: naziv kviza, opcija za odabir znamenitosti za koju je kviz vezan i opcija za odabir ture za koju je kviz vezan.</w:t>
      </w:r>
      <w:r w:rsidRPr="003817B0">
        <w:rPr>
          <w:lang w:val="sr-Latn-RS" w:eastAsia="sr-Latn-RS"/>
        </w:rPr>
        <w:br/>
        <w:t>5.    Nakon unosa svih podataka kliknite na dugme Dodaj novi kviz i time uspešno dodajete kviz.</w:t>
      </w:r>
      <w:r w:rsidRPr="003817B0">
        <w:rPr>
          <w:lang w:val="sr-Latn-RS" w:eastAsia="sr-Latn-RS"/>
        </w:rPr>
        <w:br/>
        <w:t>6.    Biće prikazana stranica sa svim kvizovima.</w:t>
      </w:r>
      <w:r w:rsidRPr="003817B0">
        <w:rPr>
          <w:lang w:val="sr-Latn-RS" w:eastAsia="sr-Latn-RS"/>
        </w:rPr>
        <w:br/>
        <w:t>7.    Ukoliko odustanete od dodavanja, kliknite na dugme Prikaži listu kvizova.</w:t>
      </w:r>
      <w:r w:rsidRPr="003817B0">
        <w:rPr>
          <w:lang w:val="sr-Latn-RS" w:eastAsia="sr-Latn-RS"/>
        </w:rPr>
        <w:br/>
        <w:t>8.    Biće prikazana stranica sa svim kvizovima i novi kviz neće biti dodat.</w:t>
      </w:r>
    </w:p>
    <w:p w14:paraId="0339E3F9" w14:textId="25E1F6FB" w:rsidR="003817B0" w:rsidRPr="003817B0" w:rsidRDefault="00423562" w:rsidP="004D6746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5359F42" wp14:editId="348D2570">
            <wp:extent cx="5943600" cy="29184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7370" w14:textId="77777777" w:rsidR="0000752D" w:rsidRDefault="0000752D" w:rsidP="0000752D">
      <w:pPr>
        <w:pStyle w:val="Heading2"/>
        <w:rPr>
          <w:lang w:val="sr-Latn-CS"/>
        </w:rPr>
      </w:pPr>
      <w:bookmarkStart w:id="48" w:name="_Toc44194286"/>
      <w:r>
        <w:rPr>
          <w:lang w:val="sr-Latn-CS"/>
        </w:rPr>
        <w:t>Ažuriranje podataka o kvizu</w:t>
      </w:r>
      <w:bookmarkEnd w:id="48"/>
    </w:p>
    <w:p w14:paraId="09B8816F" w14:textId="77777777" w:rsidR="00842B98" w:rsidRPr="00834180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Izaberite opciju iz padajućeg menija za prikaz svih kvizova.</w:t>
      </w:r>
    </w:p>
    <w:p w14:paraId="064A3F77" w14:textId="77777777" w:rsidR="00834180" w:rsidRPr="00834180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Biće prikazana tabela sa svim kvizovima.</w:t>
      </w:r>
    </w:p>
    <w:p w14:paraId="69717E49" w14:textId="77777777" w:rsidR="00834180" w:rsidRPr="00834180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Izaberite opciju za izmenu određenog kviza.</w:t>
      </w:r>
    </w:p>
    <w:p w14:paraId="4206B05A" w14:textId="77777777" w:rsidR="00834180" w:rsidRPr="00834180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Biče prikazana forma za izmenu kviza.</w:t>
      </w:r>
    </w:p>
    <w:p w14:paraId="15A853E0" w14:textId="77777777" w:rsidR="00834180" w:rsidRPr="00834180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Popunite odgovarajuća polja.</w:t>
      </w:r>
    </w:p>
    <w:p w14:paraId="75A6706B" w14:textId="77777777" w:rsidR="00461023" w:rsidRPr="00461023" w:rsidRDefault="00834180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>Ukoliko ostavite polje za izbor znamenitosti</w:t>
      </w:r>
      <w:r w:rsidR="00461023">
        <w:rPr>
          <w:lang w:val="sr-Latn-RS"/>
        </w:rPr>
        <w:t xml:space="preserve"> ili ture uz kviz prazne nepostavljene, kviz će biti bez ture ili znamenitost. Kviz će biti prikazan u zavisnosti od toga u odgovarajućoj tabeli.</w:t>
      </w:r>
    </w:p>
    <w:p w14:paraId="0D33B3FB" w14:textId="77777777" w:rsidR="00834180" w:rsidRPr="00461023" w:rsidRDefault="00461023" w:rsidP="008E6710">
      <w:pPr>
        <w:numPr>
          <w:ilvl w:val="0"/>
          <w:numId w:val="14"/>
        </w:numPr>
        <w:spacing w:before="60" w:after="60" w:line="240" w:lineRule="auto"/>
        <w:rPr>
          <w:lang w:val="sr-Latn-CS"/>
        </w:rPr>
      </w:pPr>
      <w:r>
        <w:rPr>
          <w:lang w:val="sr-Latn-RS"/>
        </w:rPr>
        <w:t xml:space="preserve">Nakon izvršenih promena, kliknite na dugme </w:t>
      </w:r>
      <w:r>
        <w:rPr>
          <w:i/>
          <w:lang w:val="sr-Latn-RS"/>
        </w:rPr>
        <w:t xml:space="preserve">Sačuvaj izmene, </w:t>
      </w:r>
      <w:r>
        <w:rPr>
          <w:lang w:val="sr-Latn-RS"/>
        </w:rPr>
        <w:t>da sačuvate promene,</w:t>
      </w:r>
      <w:r>
        <w:rPr>
          <w:i/>
          <w:lang w:val="sr-Latn-RS"/>
        </w:rPr>
        <w:t xml:space="preserve"> </w:t>
      </w:r>
      <w:r>
        <w:rPr>
          <w:lang w:val="sr-Latn-RS"/>
        </w:rPr>
        <w:t xml:space="preserve">ili </w:t>
      </w:r>
      <w:r w:rsidR="00C23726">
        <w:rPr>
          <w:i/>
          <w:lang w:val="sr-Latn-RS"/>
        </w:rPr>
        <w:t>Vrati se na prikaz kviz</w:t>
      </w:r>
      <w:r>
        <w:rPr>
          <w:i/>
          <w:lang w:val="sr-Latn-RS"/>
        </w:rPr>
        <w:t xml:space="preserve">a, </w:t>
      </w:r>
      <w:r>
        <w:rPr>
          <w:lang w:val="sr-Latn-RS"/>
        </w:rPr>
        <w:t>ukoliko želite odustati od promena.</w:t>
      </w:r>
    </w:p>
    <w:p w14:paraId="138C6872" w14:textId="09A6A219" w:rsidR="00C23726" w:rsidRDefault="00423562" w:rsidP="00C23726">
      <w:pPr>
        <w:keepNext/>
        <w:jc w:val="center"/>
      </w:pPr>
      <w:r w:rsidRPr="00461023">
        <w:rPr>
          <w:noProof/>
          <w:lang w:val="sr-Latn-RS" w:eastAsia="sr-Latn-RS"/>
        </w:rPr>
        <w:lastRenderedPageBreak/>
        <w:drawing>
          <wp:inline distT="0" distB="0" distL="0" distR="0" wp14:anchorId="752B4E63" wp14:editId="377E76F7">
            <wp:extent cx="5935980" cy="33451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5" r="18822" b="24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A31A" w14:textId="77777777" w:rsidR="00461023" w:rsidRPr="00842B98" w:rsidRDefault="00C23726" w:rsidP="00C23726">
      <w:pPr>
        <w:pStyle w:val="Caption"/>
        <w:jc w:val="center"/>
        <w:rPr>
          <w:lang w:val="sr-Latn-C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16</w:t>
      </w:r>
      <w:r>
        <w:fldChar w:fldCharType="end"/>
      </w:r>
      <w:r>
        <w:t xml:space="preserve"> – Forma za izmenu kviza</w:t>
      </w:r>
    </w:p>
    <w:p w14:paraId="7D70CD12" w14:textId="77777777" w:rsidR="0000752D" w:rsidRDefault="0000752D" w:rsidP="0000752D">
      <w:pPr>
        <w:pStyle w:val="Heading2"/>
        <w:rPr>
          <w:lang w:val="sr-Latn-CS"/>
        </w:rPr>
      </w:pPr>
      <w:bookmarkStart w:id="49" w:name="_Toc44194287"/>
      <w:r>
        <w:rPr>
          <w:lang w:val="sr-Latn-CS"/>
        </w:rPr>
        <w:t>Prikaz jednog kviza</w:t>
      </w:r>
      <w:bookmarkEnd w:id="49"/>
    </w:p>
    <w:p w14:paraId="6B782751" w14:textId="77777777" w:rsidR="008F6535" w:rsidRPr="008F6535" w:rsidRDefault="008F6535" w:rsidP="008F6535">
      <w:pPr>
        <w:widowControl/>
        <w:autoSpaceDE/>
        <w:autoSpaceDN/>
        <w:spacing w:before="60" w:after="60" w:line="360" w:lineRule="auto"/>
        <w:ind w:left="360"/>
        <w:rPr>
          <w:lang w:val="sr-Latn-RS" w:eastAsia="sr-Latn-RS"/>
        </w:rPr>
      </w:pPr>
      <w:r w:rsidRPr="008F6535">
        <w:rPr>
          <w:lang w:val="sr-Latn-RS" w:eastAsia="sr-Latn-RS"/>
        </w:rPr>
        <w:t>1.    Izaberite opciju za prikaz svih kvizova.</w:t>
      </w:r>
      <w:r w:rsidRPr="008F6535">
        <w:rPr>
          <w:lang w:val="sr-Latn-RS" w:eastAsia="sr-Latn-RS"/>
        </w:rPr>
        <w:br/>
        <w:t>2.    Biće prikazana stranica sa svim kvizovima.</w:t>
      </w:r>
      <w:r w:rsidRPr="008F6535">
        <w:rPr>
          <w:lang w:val="sr-Latn-RS" w:eastAsia="sr-Latn-RS"/>
        </w:rPr>
        <w:br/>
        <w:t>3.    Izaberite kviz koju želite da pregledate.</w:t>
      </w:r>
      <w:r w:rsidRPr="008F6535">
        <w:rPr>
          <w:lang w:val="sr-Latn-RS" w:eastAsia="sr-Latn-RS"/>
        </w:rPr>
        <w:br/>
        <w:t>4.    Pritisnite dugme Vidi kviz.</w:t>
      </w:r>
      <w:r w:rsidRPr="008F6535">
        <w:rPr>
          <w:lang w:val="sr-Latn-RS" w:eastAsia="sr-Latn-RS"/>
        </w:rPr>
        <w:br/>
        <w:t>5.    Biće prikazana stranica o izabranom kvizu.</w:t>
      </w:r>
    </w:p>
    <w:p w14:paraId="7B895152" w14:textId="50CCB7EF" w:rsidR="008F6535" w:rsidRPr="008F6535" w:rsidRDefault="00423562" w:rsidP="004D6746">
      <w:pPr>
        <w:spacing w:before="60" w:after="60" w:line="360" w:lineRule="auto"/>
        <w:ind w:left="360"/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96B1AA3" wp14:editId="6550334B">
            <wp:extent cx="5943600" cy="3733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C394" w14:textId="77777777" w:rsidR="0000752D" w:rsidRDefault="0000752D" w:rsidP="0000752D">
      <w:pPr>
        <w:pStyle w:val="Heading2"/>
        <w:rPr>
          <w:lang w:val="sr-Latn-CS"/>
        </w:rPr>
      </w:pPr>
      <w:bookmarkStart w:id="50" w:name="_Toc44194288"/>
      <w:r>
        <w:rPr>
          <w:lang w:val="sr-Latn-CS"/>
        </w:rPr>
        <w:t>Dodavanje pitanja u kviz</w:t>
      </w:r>
      <w:bookmarkEnd w:id="50"/>
    </w:p>
    <w:p w14:paraId="04B8EA4C" w14:textId="77777777" w:rsidR="008F6535" w:rsidRPr="008F6535" w:rsidRDefault="008F6535" w:rsidP="008F6535">
      <w:pPr>
        <w:widowControl/>
        <w:autoSpaceDE/>
        <w:autoSpaceDN/>
        <w:spacing w:before="60" w:after="60" w:line="360" w:lineRule="auto"/>
        <w:ind w:left="360"/>
        <w:rPr>
          <w:lang w:val="sr-Latn-RS" w:eastAsia="sr-Latn-RS"/>
        </w:rPr>
      </w:pPr>
      <w:r w:rsidRPr="008F6535">
        <w:rPr>
          <w:lang w:val="sr-Latn-RS" w:eastAsia="sr-Latn-RS"/>
        </w:rPr>
        <w:t>1.    Izaberite opciju za prikaz svih kvizova.</w:t>
      </w:r>
      <w:r w:rsidRPr="008F6535">
        <w:rPr>
          <w:lang w:val="sr-Latn-RS" w:eastAsia="sr-Latn-RS"/>
        </w:rPr>
        <w:br/>
        <w:t>2.    Biće prikazana stranica sa svim kvizovima.</w:t>
      </w:r>
      <w:r w:rsidRPr="008F6535">
        <w:rPr>
          <w:lang w:val="sr-Latn-RS" w:eastAsia="sr-Latn-RS"/>
        </w:rPr>
        <w:br/>
        <w:t>3.    Izaberite kviz u koji želite da dodate pitanje i kliknite na dugme Dodaj pitanje u kviz.</w:t>
      </w:r>
      <w:r w:rsidRPr="008F6535">
        <w:rPr>
          <w:lang w:val="sr-Latn-RS" w:eastAsia="sr-Latn-RS"/>
        </w:rPr>
        <w:br/>
        <w:t>4.    Biće prikazana stranica na kojoj se nalazi forma za unos podataka: tekst pitanja, odgovor A, odgovor B, odgovor C i opcija za odabir tačnog odgovora.</w:t>
      </w:r>
      <w:r w:rsidRPr="008F6535">
        <w:rPr>
          <w:lang w:val="sr-Latn-RS" w:eastAsia="sr-Latn-RS"/>
        </w:rPr>
        <w:br/>
        <w:t>5.    Nakon unosa svih podataka kliknite na dugme Dodaj pitanje i time uspešno dodajete pitanje u kviz.</w:t>
      </w:r>
      <w:r w:rsidRPr="008F6535">
        <w:rPr>
          <w:lang w:val="sr-Latn-RS" w:eastAsia="sr-Latn-RS"/>
        </w:rPr>
        <w:br/>
        <w:t>6.    Biće prikazana stranica izabranog kviza.</w:t>
      </w:r>
      <w:r w:rsidRPr="008F6535">
        <w:rPr>
          <w:lang w:val="sr-Latn-RS" w:eastAsia="sr-Latn-RS"/>
        </w:rPr>
        <w:br/>
        <w:t>7.    Ukoliko odustanete od dodavanja, kliknite na dugme Vrati se na prikaz kviza.</w:t>
      </w:r>
      <w:r w:rsidRPr="008F6535">
        <w:rPr>
          <w:lang w:val="sr-Latn-RS" w:eastAsia="sr-Latn-RS"/>
        </w:rPr>
        <w:br/>
        <w:t>8.    Biće prikazana stranica izabranog kviza i novo pitanje neće biti dodato.</w:t>
      </w:r>
    </w:p>
    <w:p w14:paraId="45011DCE" w14:textId="4F5F4823" w:rsidR="008F6535" w:rsidRPr="008F6535" w:rsidRDefault="00423562" w:rsidP="004D6746">
      <w:pPr>
        <w:jc w:val="center"/>
        <w:rPr>
          <w:lang w:val="sr-Latn-C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CE99DA1" wp14:editId="23856423">
            <wp:extent cx="5943600" cy="3817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4A84" w14:textId="77777777" w:rsidR="00461023" w:rsidRPr="00461023" w:rsidRDefault="003567B3" w:rsidP="00461023">
      <w:pPr>
        <w:pStyle w:val="Heading2"/>
        <w:rPr>
          <w:lang w:val="sr-Latn-CS"/>
        </w:rPr>
      </w:pPr>
      <w:bookmarkStart w:id="51" w:name="_Toc44194289"/>
      <w:r>
        <w:rPr>
          <w:lang w:val="sr-Latn-CS"/>
        </w:rPr>
        <w:t>Izmena pitanja u kvizu</w:t>
      </w:r>
      <w:bookmarkEnd w:id="51"/>
    </w:p>
    <w:p w14:paraId="1BF48C43" w14:textId="77777777" w:rsidR="00842B98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prikaz kvizova iz padajućeg menija u gornjem uglu.</w:t>
      </w:r>
    </w:p>
    <w:p w14:paraId="0FB5A5CF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stranica sa svim kvizovima.</w:t>
      </w:r>
    </w:p>
    <w:p w14:paraId="46A6A3E8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pregled određenog kviza.</w:t>
      </w:r>
    </w:p>
    <w:p w14:paraId="01EACD7B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Biće prikazana stranica sa svim pitanjima u kvizu.</w:t>
      </w:r>
    </w:p>
    <w:p w14:paraId="27D9A520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Izaberite opciju za izmenu određenog pitanja.</w:t>
      </w:r>
    </w:p>
    <w:p w14:paraId="63A0945E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 Biće prikazana forma za izmenu pitanja.</w:t>
      </w:r>
    </w:p>
    <w:p w14:paraId="2268BF87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>Izmenite polja za unos pitanja i odgovora.</w:t>
      </w:r>
    </w:p>
    <w:p w14:paraId="27886EAB" w14:textId="77777777" w:rsidR="00461023" w:rsidRP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Izaberite da li je tačan odgovor opcija </w:t>
      </w:r>
      <w:r>
        <w:rPr>
          <w:i/>
          <w:lang w:val="sr-Latn-CS"/>
        </w:rPr>
        <w:t xml:space="preserve">a, b </w:t>
      </w:r>
      <w:r>
        <w:rPr>
          <w:lang w:val="sr-Latn-CS"/>
        </w:rPr>
        <w:t xml:space="preserve">ili </w:t>
      </w:r>
      <w:r>
        <w:rPr>
          <w:i/>
          <w:lang w:val="sr-Latn-CS"/>
        </w:rPr>
        <w:t>c.</w:t>
      </w:r>
    </w:p>
    <w:p w14:paraId="380A5AAE" w14:textId="77777777" w:rsidR="00461023" w:rsidRDefault="00461023" w:rsidP="008E6710">
      <w:pPr>
        <w:numPr>
          <w:ilvl w:val="0"/>
          <w:numId w:val="15"/>
        </w:numPr>
        <w:spacing w:before="60" w:after="60" w:line="240" w:lineRule="auto"/>
        <w:rPr>
          <w:lang w:val="sr-Latn-CS"/>
        </w:rPr>
      </w:pPr>
      <w:r>
        <w:rPr>
          <w:lang w:val="sr-Latn-CS"/>
        </w:rPr>
        <w:t xml:space="preserve">Nakon izvršenih promena izaberite opciju </w:t>
      </w:r>
      <w:r>
        <w:rPr>
          <w:i/>
          <w:lang w:val="sr-Latn-CS"/>
        </w:rPr>
        <w:t>Sačuvaj izmene</w:t>
      </w:r>
      <w:r>
        <w:rPr>
          <w:lang w:val="sr-Latn-CS"/>
        </w:rPr>
        <w:t>, da sačuvate promene,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ili </w:t>
      </w:r>
      <w:r>
        <w:rPr>
          <w:i/>
          <w:lang w:val="sr-Latn-CS"/>
        </w:rPr>
        <w:t>Vrati se na prikaz kviza</w:t>
      </w:r>
      <w:r>
        <w:rPr>
          <w:lang w:val="sr-Latn-CS"/>
        </w:rPr>
        <w:t>, ukoliko želite da odustanete od promena.</w:t>
      </w:r>
    </w:p>
    <w:p w14:paraId="0045A6C6" w14:textId="56F674A9" w:rsidR="00C23726" w:rsidRDefault="00423562" w:rsidP="00C23726">
      <w:pPr>
        <w:keepNext/>
        <w:jc w:val="center"/>
      </w:pPr>
      <w:r w:rsidRPr="00C23726">
        <w:rPr>
          <w:noProof/>
          <w:lang w:val="sr-Latn-RS" w:eastAsia="sr-Latn-RS"/>
        </w:rPr>
        <w:lastRenderedPageBreak/>
        <w:drawing>
          <wp:inline distT="0" distB="0" distL="0" distR="0" wp14:anchorId="69510F17" wp14:editId="6CF3905F">
            <wp:extent cx="6591300" cy="33985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9A14" w14:textId="77777777" w:rsidR="00461023" w:rsidRPr="00842B98" w:rsidRDefault="00C23726" w:rsidP="00C23726">
      <w:pPr>
        <w:pStyle w:val="Caption"/>
        <w:jc w:val="center"/>
        <w:rPr>
          <w:lang w:val="sr-Latn-C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66E6">
        <w:rPr>
          <w:noProof/>
        </w:rPr>
        <w:t>17</w:t>
      </w:r>
      <w:r>
        <w:fldChar w:fldCharType="end"/>
      </w:r>
      <w:r>
        <w:t xml:space="preserve"> – Forma za izmenu jednog pitanja u kvizu</w:t>
      </w:r>
    </w:p>
    <w:p w14:paraId="3CF2A1D2" w14:textId="77777777" w:rsidR="003567B3" w:rsidRPr="003567B3" w:rsidRDefault="003567B3" w:rsidP="003567B3">
      <w:pPr>
        <w:pStyle w:val="Heading2"/>
        <w:rPr>
          <w:lang w:val="sr-Latn-CS"/>
        </w:rPr>
      </w:pPr>
      <w:bookmarkStart w:id="52" w:name="_Toc44194290"/>
      <w:r>
        <w:rPr>
          <w:lang w:val="sr-Latn-CS"/>
        </w:rPr>
        <w:t>Brisanje pitanja iz kviza</w:t>
      </w:r>
      <w:bookmarkEnd w:id="52"/>
    </w:p>
    <w:p w14:paraId="4336D21E" w14:textId="77777777" w:rsidR="000F17CA" w:rsidRDefault="000F17CA" w:rsidP="000F17CA">
      <w:pPr>
        <w:ind w:left="720"/>
      </w:pPr>
    </w:p>
    <w:p w14:paraId="34FCAB5F" w14:textId="29AFB120" w:rsidR="00423562" w:rsidRDefault="003817B0" w:rsidP="00423562">
      <w:pPr>
        <w:widowControl/>
        <w:autoSpaceDE/>
        <w:autoSpaceDN/>
        <w:spacing w:before="60" w:after="60" w:line="360" w:lineRule="auto"/>
        <w:ind w:left="360"/>
        <w:rPr>
          <w:lang w:val="sr-Latn-RS" w:eastAsia="sr-Latn-RS"/>
        </w:rPr>
      </w:pPr>
      <w:r w:rsidRPr="003817B0">
        <w:rPr>
          <w:lang w:val="sr-Latn-RS" w:eastAsia="sr-Latn-RS"/>
        </w:rPr>
        <w:t>1.    Izaberite opciju za prikaz svih kvizova.</w:t>
      </w:r>
      <w:r w:rsidRPr="003817B0">
        <w:rPr>
          <w:lang w:val="sr-Latn-RS" w:eastAsia="sr-Latn-RS"/>
        </w:rPr>
        <w:br/>
        <w:t>2.    Biće prikazana stranica sa svim kvizovima.</w:t>
      </w:r>
      <w:r w:rsidRPr="003817B0">
        <w:rPr>
          <w:lang w:val="sr-Latn-RS" w:eastAsia="sr-Latn-RS"/>
        </w:rPr>
        <w:br/>
        <w:t>3.    Izaberite kviz iz kog želite da obrišete pitanje i kliknite na dugme Obriši pitanje.</w:t>
      </w:r>
      <w:r w:rsidRPr="003817B0">
        <w:rPr>
          <w:lang w:val="sr-Latn-RS" w:eastAsia="sr-Latn-RS"/>
        </w:rPr>
        <w:br/>
        <w:t>4.    Prikazuje se poruka kojom se zahteva potvrda brisanja pitanja iz kviza.</w:t>
      </w:r>
      <w:r w:rsidRPr="003817B0">
        <w:rPr>
          <w:lang w:val="sr-Latn-RS" w:eastAsia="sr-Latn-RS"/>
        </w:rPr>
        <w:br/>
        <w:t>5.    Nakon pritiska Obriši pitanje pitanje je obrisano i biće prikazana stranica izabranog kviza.</w:t>
      </w:r>
      <w:r w:rsidRPr="003817B0">
        <w:rPr>
          <w:lang w:val="sr-Latn-RS" w:eastAsia="sr-Latn-RS"/>
        </w:rPr>
        <w:br/>
        <w:t>6.    Ukoliko pritisnete Vrati se na prikaz kviza odustajete od brisanja i biće prikazana stranica izabranog kviza.</w:t>
      </w:r>
    </w:p>
    <w:p w14:paraId="542ACF19" w14:textId="5E174CA9" w:rsidR="00423562" w:rsidRPr="003817B0" w:rsidRDefault="00423562" w:rsidP="00423562">
      <w:pPr>
        <w:widowControl/>
        <w:autoSpaceDE/>
        <w:autoSpaceDN/>
        <w:spacing w:before="60" w:after="60" w:line="360" w:lineRule="auto"/>
        <w:rPr>
          <w:lang w:val="sr-Latn-RS" w:eastAsia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A01D110" wp14:editId="40AD9419">
            <wp:extent cx="5943600" cy="2727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3538" w14:textId="77777777" w:rsidR="000F17CA" w:rsidRPr="000F17CA" w:rsidRDefault="000F17CA" w:rsidP="008F6535">
      <w:pPr>
        <w:ind w:left="360"/>
      </w:pPr>
    </w:p>
    <w:p w14:paraId="4C494E55" w14:textId="7DAB88E4" w:rsidR="003067D9" w:rsidRDefault="003067D9" w:rsidP="003067D9">
      <w:pPr>
        <w:pStyle w:val="Heading2"/>
        <w:rPr>
          <w:lang w:val="sr-Latn-CS"/>
        </w:rPr>
      </w:pPr>
      <w:bookmarkStart w:id="53" w:name="_Toc44194291"/>
      <w:r>
        <w:rPr>
          <w:lang w:val="sr-Latn-CS"/>
        </w:rPr>
        <w:t>Pregled komentara o turi</w:t>
      </w:r>
      <w:bookmarkEnd w:id="53"/>
      <w:r>
        <w:rPr>
          <w:lang w:val="sr-Latn-CS"/>
        </w:rPr>
        <w:t xml:space="preserve"> </w:t>
      </w:r>
    </w:p>
    <w:p w14:paraId="308522A1" w14:textId="2E7297DE" w:rsidR="003067D9" w:rsidRPr="003067D9" w:rsidRDefault="003067D9" w:rsidP="003067D9">
      <w:pPr>
        <w:widowControl/>
        <w:autoSpaceDE/>
        <w:autoSpaceDN/>
        <w:spacing w:line="240" w:lineRule="auto"/>
        <w:rPr>
          <w:rFonts w:ascii="Segoe UI" w:hAnsi="Segoe UI" w:cs="Segoe UI"/>
          <w:sz w:val="21"/>
          <w:szCs w:val="21"/>
          <w:lang w:val="sr-Latn-RS" w:eastAsia="sr-Latn-RS"/>
        </w:rPr>
      </w:pPr>
      <w:r w:rsidRPr="003067D9">
        <w:rPr>
          <w:rFonts w:ascii="Segoe UI" w:hAnsi="Segoe UI" w:cs="Segoe UI"/>
          <w:sz w:val="21"/>
          <w:szCs w:val="21"/>
          <w:lang w:val="sr-Latn-RS" w:eastAsia="sr-Latn-RS"/>
        </w:rPr>
        <w:t>1.    Izaberite opciju za prikaz svih tura.</w:t>
      </w:r>
      <w:r w:rsidRPr="003067D9">
        <w:rPr>
          <w:rFonts w:ascii="Segoe UI" w:hAnsi="Segoe UI" w:cs="Segoe UI"/>
          <w:sz w:val="21"/>
          <w:szCs w:val="21"/>
          <w:lang w:val="sr-Latn-RS" w:eastAsia="sr-Latn-RS"/>
        </w:rPr>
        <w:br/>
        <w:t>2.    Biće prikazana stranica sa svim turama.</w:t>
      </w:r>
      <w:r w:rsidRPr="003067D9">
        <w:rPr>
          <w:rFonts w:ascii="Segoe UI" w:hAnsi="Segoe UI" w:cs="Segoe UI"/>
          <w:sz w:val="21"/>
          <w:szCs w:val="21"/>
          <w:lang w:val="sr-Latn-RS" w:eastAsia="sr-Latn-RS"/>
        </w:rPr>
        <w:br/>
        <w:t>3.    Izaberite turu čije komentare želite da pogledate  i kliknite na dugme Prikaži komentare.</w:t>
      </w:r>
      <w:r w:rsidRPr="003067D9">
        <w:rPr>
          <w:rFonts w:ascii="Segoe UI" w:hAnsi="Segoe UI" w:cs="Segoe UI"/>
          <w:sz w:val="21"/>
          <w:szCs w:val="21"/>
          <w:lang w:val="sr-Latn-RS" w:eastAsia="sr-Latn-RS"/>
        </w:rPr>
        <w:br/>
        <w:t>4.    Biće prikazana stranica na kojoj se nalaze komentari vezani za izabranu turu</w:t>
      </w:r>
      <w:r>
        <w:rPr>
          <w:rFonts w:ascii="Segoe UI" w:hAnsi="Segoe UI" w:cs="Segoe UI"/>
          <w:sz w:val="21"/>
          <w:szCs w:val="21"/>
          <w:lang w:val="sr-Latn-RS" w:eastAsia="sr-Latn-RS"/>
        </w:rPr>
        <w:t>.</w:t>
      </w:r>
    </w:p>
    <w:p w14:paraId="38AF7E80" w14:textId="77777777" w:rsidR="003067D9" w:rsidRPr="003067D9" w:rsidRDefault="003067D9" w:rsidP="003067D9">
      <w:pPr>
        <w:rPr>
          <w:lang w:val="sr-Latn-CS"/>
        </w:rPr>
      </w:pPr>
    </w:p>
    <w:p w14:paraId="511A9D67" w14:textId="77777777" w:rsidR="005F323C" w:rsidRPr="00533BAC" w:rsidRDefault="005F323C" w:rsidP="000F17CA">
      <w:pPr>
        <w:jc w:val="center"/>
        <w:rPr>
          <w:lang w:val="sr-Latn-CS"/>
        </w:rPr>
      </w:pPr>
    </w:p>
    <w:p w14:paraId="05154DB1" w14:textId="77777777" w:rsidR="00FF2158" w:rsidRDefault="00FF2158" w:rsidP="00BF1841">
      <w:pPr>
        <w:rPr>
          <w:lang w:val="sr-Latn-CS"/>
        </w:rPr>
      </w:pPr>
    </w:p>
    <w:p w14:paraId="1D52278A" w14:textId="77777777" w:rsidR="002F3FB8" w:rsidRDefault="002F3FB8" w:rsidP="002F3FB8">
      <w:pPr>
        <w:ind w:left="720"/>
        <w:jc w:val="center"/>
        <w:rPr>
          <w:lang w:val="sr-Latn-CS"/>
        </w:rPr>
      </w:pPr>
    </w:p>
    <w:p w14:paraId="73C3A15C" w14:textId="77777777" w:rsidR="00C5237E" w:rsidRPr="00A07ABC" w:rsidRDefault="00C5237E" w:rsidP="00A07ABC"/>
    <w:sectPr w:rsidR="00C5237E" w:rsidRPr="00A07ABC">
      <w:headerReference w:type="default" r:id="rId78"/>
      <w:footerReference w:type="default" r:id="rId7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4D710B" w14:textId="77777777" w:rsidR="005108A0" w:rsidRDefault="005108A0">
      <w:r>
        <w:separator/>
      </w:r>
    </w:p>
  </w:endnote>
  <w:endnote w:type="continuationSeparator" w:id="0">
    <w:p w14:paraId="494704CA" w14:textId="77777777" w:rsidR="005108A0" w:rsidRDefault="005108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02F32" w14:paraId="2B5E482A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D20CC2B" w14:textId="77777777" w:rsidR="00002F32" w:rsidRDefault="00002F32">
          <w:pPr>
            <w:ind w:right="360"/>
          </w:pPr>
          <w:r>
            <w:t>Poverljivo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E45873B" w14:textId="77777777" w:rsidR="00002F32" w:rsidRDefault="00002F32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SAV, 2020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C61B4B4" w14:textId="09A7ABC1" w:rsidR="00002F32" w:rsidRDefault="00002F32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695ABD">
            <w:rPr>
              <w:rStyle w:val="PageNumber"/>
              <w:noProof/>
            </w:rPr>
            <w:t>5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695ABD">
            <w:rPr>
              <w:rStyle w:val="PageNumber"/>
              <w:noProof/>
            </w:rPr>
            <w:t>60</w:t>
          </w:r>
          <w:r>
            <w:rPr>
              <w:rStyle w:val="PageNumber"/>
            </w:rPr>
            <w:fldChar w:fldCharType="end"/>
          </w:r>
        </w:p>
      </w:tc>
    </w:tr>
  </w:tbl>
  <w:p w14:paraId="5B0346E0" w14:textId="77777777" w:rsidR="00002F32" w:rsidRDefault="00002F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60BE5B" w14:textId="77777777" w:rsidR="005108A0" w:rsidRDefault="005108A0">
      <w:r>
        <w:separator/>
      </w:r>
    </w:p>
  </w:footnote>
  <w:footnote w:type="continuationSeparator" w:id="0">
    <w:p w14:paraId="78BD706E" w14:textId="77777777" w:rsidR="005108A0" w:rsidRDefault="005108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121B35" w14:textId="77777777" w:rsidR="00002F32" w:rsidRDefault="00002F32">
    <w:pPr>
      <w:rPr>
        <w:sz w:val="24"/>
        <w:szCs w:val="24"/>
      </w:rPr>
    </w:pPr>
  </w:p>
  <w:p w14:paraId="73AA6424" w14:textId="77777777" w:rsidR="00002F32" w:rsidRDefault="00002F32">
    <w:pPr>
      <w:pBdr>
        <w:top w:val="single" w:sz="6" w:space="1" w:color="auto"/>
      </w:pBdr>
      <w:rPr>
        <w:sz w:val="24"/>
        <w:szCs w:val="24"/>
      </w:rPr>
    </w:pPr>
  </w:p>
  <w:p w14:paraId="6AD0B981" w14:textId="77777777" w:rsidR="00002F32" w:rsidRDefault="00002F32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SAV</w:t>
    </w:r>
  </w:p>
  <w:p w14:paraId="64697097" w14:textId="77777777" w:rsidR="00002F32" w:rsidRDefault="00002F32">
    <w:pPr>
      <w:pBdr>
        <w:bottom w:val="single" w:sz="6" w:space="1" w:color="auto"/>
      </w:pBdr>
      <w:jc w:val="right"/>
      <w:rPr>
        <w:sz w:val="24"/>
        <w:szCs w:val="24"/>
      </w:rPr>
    </w:pPr>
  </w:p>
  <w:p w14:paraId="3C112BE5" w14:textId="77777777" w:rsidR="00002F32" w:rsidRDefault="00002F3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02F32" w14:paraId="5BD61DCB" w14:textId="77777777">
      <w:tc>
        <w:tcPr>
          <w:tcW w:w="6379" w:type="dxa"/>
        </w:tcPr>
        <w:p w14:paraId="65091AE1" w14:textId="77777777" w:rsidR="00002F32" w:rsidRPr="00CA2A0E" w:rsidRDefault="00002F32" w:rsidP="0011110F">
          <w:r w:rsidRPr="00CA2A0E">
            <w:t>ONT</w:t>
          </w:r>
        </w:p>
      </w:tc>
      <w:tc>
        <w:tcPr>
          <w:tcW w:w="3179" w:type="dxa"/>
        </w:tcPr>
        <w:p w14:paraId="29592466" w14:textId="77777777" w:rsidR="00002F32" w:rsidRDefault="00002F32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002F32" w14:paraId="26214226" w14:textId="77777777">
      <w:tc>
        <w:tcPr>
          <w:tcW w:w="6379" w:type="dxa"/>
        </w:tcPr>
        <w:p w14:paraId="4041CC30" w14:textId="77777777" w:rsidR="00002F32" w:rsidRPr="0059438F" w:rsidRDefault="00002F32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3743264E" w14:textId="77777777" w:rsidR="00002F32" w:rsidRDefault="00002F32" w:rsidP="0011110F">
          <w:r>
            <w:t xml:space="preserve">  Datum:  </w:t>
          </w:r>
          <w:r>
            <w:rPr>
              <w:lang w:val="sr-Latn-CS"/>
            </w:rPr>
            <w:t>27.06.2020</w:t>
          </w:r>
          <w:r w:rsidRPr="00EC25D8">
            <w:rPr>
              <w:lang w:val="sr-Latn-CS"/>
            </w:rPr>
            <w:t>.</w:t>
          </w:r>
          <w:r>
            <w:rPr>
              <w:lang w:val="sr-Latn-CS"/>
            </w:rPr>
            <w:t xml:space="preserve"> godine</w:t>
          </w:r>
        </w:p>
      </w:tc>
    </w:tr>
    <w:tr w:rsidR="00002F32" w14:paraId="69D16559" w14:textId="77777777">
      <w:tc>
        <w:tcPr>
          <w:tcW w:w="9558" w:type="dxa"/>
          <w:gridSpan w:val="2"/>
        </w:tcPr>
        <w:p w14:paraId="64F36E0A" w14:textId="77777777" w:rsidR="00002F32" w:rsidRPr="00F90094" w:rsidRDefault="00002F32" w:rsidP="0011110F">
          <w:pPr>
            <w:rPr>
              <w:lang w:val="sr-Latn-CS"/>
            </w:rPr>
          </w:pPr>
          <w:r>
            <w:t>SAV_ONT_07</w:t>
          </w:r>
        </w:p>
      </w:tc>
    </w:tr>
  </w:tbl>
  <w:p w14:paraId="212A00DE" w14:textId="77777777" w:rsidR="00002F32" w:rsidRDefault="00002F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95517"/>
    <w:multiLevelType w:val="multilevel"/>
    <w:tmpl w:val="236C60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2C3DC0"/>
    <w:multiLevelType w:val="hybridMultilevel"/>
    <w:tmpl w:val="20DAB0BE"/>
    <w:lvl w:ilvl="0" w:tplc="4AFE8274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656" w:hanging="360"/>
      </w:pPr>
    </w:lvl>
    <w:lvl w:ilvl="2" w:tplc="241A001B" w:tentative="1">
      <w:start w:val="1"/>
      <w:numFmt w:val="lowerRoman"/>
      <w:lvlText w:val="%3."/>
      <w:lvlJc w:val="right"/>
      <w:pPr>
        <w:ind w:left="2376" w:hanging="180"/>
      </w:pPr>
    </w:lvl>
    <w:lvl w:ilvl="3" w:tplc="241A000F" w:tentative="1">
      <w:start w:val="1"/>
      <w:numFmt w:val="decimal"/>
      <w:lvlText w:val="%4."/>
      <w:lvlJc w:val="left"/>
      <w:pPr>
        <w:ind w:left="3096" w:hanging="360"/>
      </w:pPr>
    </w:lvl>
    <w:lvl w:ilvl="4" w:tplc="241A0019" w:tentative="1">
      <w:start w:val="1"/>
      <w:numFmt w:val="lowerLetter"/>
      <w:lvlText w:val="%5."/>
      <w:lvlJc w:val="left"/>
      <w:pPr>
        <w:ind w:left="3816" w:hanging="360"/>
      </w:pPr>
    </w:lvl>
    <w:lvl w:ilvl="5" w:tplc="241A001B" w:tentative="1">
      <w:start w:val="1"/>
      <w:numFmt w:val="lowerRoman"/>
      <w:lvlText w:val="%6."/>
      <w:lvlJc w:val="right"/>
      <w:pPr>
        <w:ind w:left="4536" w:hanging="180"/>
      </w:pPr>
    </w:lvl>
    <w:lvl w:ilvl="6" w:tplc="241A000F" w:tentative="1">
      <w:start w:val="1"/>
      <w:numFmt w:val="decimal"/>
      <w:lvlText w:val="%7."/>
      <w:lvlJc w:val="left"/>
      <w:pPr>
        <w:ind w:left="5256" w:hanging="360"/>
      </w:pPr>
    </w:lvl>
    <w:lvl w:ilvl="7" w:tplc="241A0019" w:tentative="1">
      <w:start w:val="1"/>
      <w:numFmt w:val="lowerLetter"/>
      <w:lvlText w:val="%8."/>
      <w:lvlJc w:val="left"/>
      <w:pPr>
        <w:ind w:left="5976" w:hanging="360"/>
      </w:pPr>
    </w:lvl>
    <w:lvl w:ilvl="8" w:tplc="241A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" w15:restartNumberingAfterBreak="0">
    <w:nsid w:val="089566E6"/>
    <w:multiLevelType w:val="hybridMultilevel"/>
    <w:tmpl w:val="2AD80D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E0DB1"/>
    <w:multiLevelType w:val="multilevel"/>
    <w:tmpl w:val="C60A14D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710"/>
        </w:tabs>
        <w:ind w:left="1710" w:hanging="720"/>
      </w:pPr>
      <w:rPr>
        <w:sz w:val="20"/>
        <w:szCs w:val="2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C666A0C"/>
    <w:multiLevelType w:val="hybridMultilevel"/>
    <w:tmpl w:val="7AF6A1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6828D3"/>
    <w:multiLevelType w:val="multilevel"/>
    <w:tmpl w:val="C518D50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F36C5D"/>
    <w:multiLevelType w:val="multilevel"/>
    <w:tmpl w:val="17DCBE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16788B"/>
    <w:multiLevelType w:val="hybridMultilevel"/>
    <w:tmpl w:val="A526262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64BBA"/>
    <w:multiLevelType w:val="multilevel"/>
    <w:tmpl w:val="D7EABA7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7A5D30"/>
    <w:multiLevelType w:val="multilevel"/>
    <w:tmpl w:val="A1187FA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4819FB"/>
    <w:multiLevelType w:val="multilevel"/>
    <w:tmpl w:val="E85A80D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212B75"/>
    <w:multiLevelType w:val="multilevel"/>
    <w:tmpl w:val="C3CA8F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A76366"/>
    <w:multiLevelType w:val="hybridMultilevel"/>
    <w:tmpl w:val="F8A45F96"/>
    <w:lvl w:ilvl="0" w:tplc="7AAED4B6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88" w:hanging="360"/>
      </w:pPr>
    </w:lvl>
    <w:lvl w:ilvl="2" w:tplc="0809001B" w:tentative="1">
      <w:start w:val="1"/>
      <w:numFmt w:val="lowerRoman"/>
      <w:lvlText w:val="%3."/>
      <w:lvlJc w:val="right"/>
      <w:pPr>
        <w:ind w:left="2208" w:hanging="180"/>
      </w:pPr>
    </w:lvl>
    <w:lvl w:ilvl="3" w:tplc="0809000F" w:tentative="1">
      <w:start w:val="1"/>
      <w:numFmt w:val="decimal"/>
      <w:lvlText w:val="%4."/>
      <w:lvlJc w:val="left"/>
      <w:pPr>
        <w:ind w:left="2928" w:hanging="360"/>
      </w:pPr>
    </w:lvl>
    <w:lvl w:ilvl="4" w:tplc="08090019" w:tentative="1">
      <w:start w:val="1"/>
      <w:numFmt w:val="lowerLetter"/>
      <w:lvlText w:val="%5."/>
      <w:lvlJc w:val="left"/>
      <w:pPr>
        <w:ind w:left="3648" w:hanging="360"/>
      </w:pPr>
    </w:lvl>
    <w:lvl w:ilvl="5" w:tplc="0809001B" w:tentative="1">
      <w:start w:val="1"/>
      <w:numFmt w:val="lowerRoman"/>
      <w:lvlText w:val="%6."/>
      <w:lvlJc w:val="right"/>
      <w:pPr>
        <w:ind w:left="4368" w:hanging="180"/>
      </w:pPr>
    </w:lvl>
    <w:lvl w:ilvl="6" w:tplc="0809000F" w:tentative="1">
      <w:start w:val="1"/>
      <w:numFmt w:val="decimal"/>
      <w:lvlText w:val="%7."/>
      <w:lvlJc w:val="left"/>
      <w:pPr>
        <w:ind w:left="5088" w:hanging="360"/>
      </w:pPr>
    </w:lvl>
    <w:lvl w:ilvl="7" w:tplc="08090019" w:tentative="1">
      <w:start w:val="1"/>
      <w:numFmt w:val="lowerLetter"/>
      <w:lvlText w:val="%8."/>
      <w:lvlJc w:val="left"/>
      <w:pPr>
        <w:ind w:left="5808" w:hanging="360"/>
      </w:pPr>
    </w:lvl>
    <w:lvl w:ilvl="8" w:tplc="08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3" w15:restartNumberingAfterBreak="0">
    <w:nsid w:val="1A060DA2"/>
    <w:multiLevelType w:val="multilevel"/>
    <w:tmpl w:val="76787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6F54CD"/>
    <w:multiLevelType w:val="multilevel"/>
    <w:tmpl w:val="049E9E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CCA386A"/>
    <w:multiLevelType w:val="hybridMultilevel"/>
    <w:tmpl w:val="C41AB378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6F5337"/>
    <w:multiLevelType w:val="multilevel"/>
    <w:tmpl w:val="6C66DDF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9476D7"/>
    <w:multiLevelType w:val="hybridMultilevel"/>
    <w:tmpl w:val="A78AC7F4"/>
    <w:lvl w:ilvl="0" w:tplc="172E85E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656" w:hanging="360"/>
      </w:pPr>
    </w:lvl>
    <w:lvl w:ilvl="2" w:tplc="241A001B" w:tentative="1">
      <w:start w:val="1"/>
      <w:numFmt w:val="lowerRoman"/>
      <w:lvlText w:val="%3."/>
      <w:lvlJc w:val="right"/>
      <w:pPr>
        <w:ind w:left="2376" w:hanging="180"/>
      </w:pPr>
    </w:lvl>
    <w:lvl w:ilvl="3" w:tplc="241A000F" w:tentative="1">
      <w:start w:val="1"/>
      <w:numFmt w:val="decimal"/>
      <w:lvlText w:val="%4."/>
      <w:lvlJc w:val="left"/>
      <w:pPr>
        <w:ind w:left="3096" w:hanging="360"/>
      </w:pPr>
    </w:lvl>
    <w:lvl w:ilvl="4" w:tplc="241A0019" w:tentative="1">
      <w:start w:val="1"/>
      <w:numFmt w:val="lowerLetter"/>
      <w:lvlText w:val="%5."/>
      <w:lvlJc w:val="left"/>
      <w:pPr>
        <w:ind w:left="3816" w:hanging="360"/>
      </w:pPr>
    </w:lvl>
    <w:lvl w:ilvl="5" w:tplc="241A001B" w:tentative="1">
      <w:start w:val="1"/>
      <w:numFmt w:val="lowerRoman"/>
      <w:lvlText w:val="%6."/>
      <w:lvlJc w:val="right"/>
      <w:pPr>
        <w:ind w:left="4536" w:hanging="180"/>
      </w:pPr>
    </w:lvl>
    <w:lvl w:ilvl="6" w:tplc="241A000F" w:tentative="1">
      <w:start w:val="1"/>
      <w:numFmt w:val="decimal"/>
      <w:lvlText w:val="%7."/>
      <w:lvlJc w:val="left"/>
      <w:pPr>
        <w:ind w:left="5256" w:hanging="360"/>
      </w:pPr>
    </w:lvl>
    <w:lvl w:ilvl="7" w:tplc="241A0019" w:tentative="1">
      <w:start w:val="1"/>
      <w:numFmt w:val="lowerLetter"/>
      <w:lvlText w:val="%8."/>
      <w:lvlJc w:val="left"/>
      <w:pPr>
        <w:ind w:left="5976" w:hanging="360"/>
      </w:pPr>
    </w:lvl>
    <w:lvl w:ilvl="8" w:tplc="241A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8" w15:restartNumberingAfterBreak="0">
    <w:nsid w:val="1FA778E2"/>
    <w:multiLevelType w:val="hybridMultilevel"/>
    <w:tmpl w:val="C666EDE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6B1A7D"/>
    <w:multiLevelType w:val="hybridMultilevel"/>
    <w:tmpl w:val="E5DE16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F47208"/>
    <w:multiLevelType w:val="multilevel"/>
    <w:tmpl w:val="ED2C42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E34814"/>
    <w:multiLevelType w:val="hybridMultilevel"/>
    <w:tmpl w:val="70FE37E6"/>
    <w:lvl w:ilvl="0" w:tplc="53AA29A2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A30DE9"/>
    <w:multiLevelType w:val="multilevel"/>
    <w:tmpl w:val="CD304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6AA0548"/>
    <w:multiLevelType w:val="multilevel"/>
    <w:tmpl w:val="9B827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9293CD2"/>
    <w:multiLevelType w:val="multilevel"/>
    <w:tmpl w:val="2D4899C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93178AB"/>
    <w:multiLevelType w:val="multilevel"/>
    <w:tmpl w:val="F49A3B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95D0536"/>
    <w:multiLevelType w:val="multilevel"/>
    <w:tmpl w:val="259E73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9751740"/>
    <w:multiLevelType w:val="multilevel"/>
    <w:tmpl w:val="29D4F9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9880619"/>
    <w:multiLevelType w:val="hybridMultilevel"/>
    <w:tmpl w:val="91D87902"/>
    <w:lvl w:ilvl="0" w:tplc="802A4A4A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656" w:hanging="360"/>
      </w:pPr>
    </w:lvl>
    <w:lvl w:ilvl="2" w:tplc="241A001B" w:tentative="1">
      <w:start w:val="1"/>
      <w:numFmt w:val="lowerRoman"/>
      <w:lvlText w:val="%3."/>
      <w:lvlJc w:val="right"/>
      <w:pPr>
        <w:ind w:left="2376" w:hanging="180"/>
      </w:pPr>
    </w:lvl>
    <w:lvl w:ilvl="3" w:tplc="241A000F" w:tentative="1">
      <w:start w:val="1"/>
      <w:numFmt w:val="decimal"/>
      <w:lvlText w:val="%4."/>
      <w:lvlJc w:val="left"/>
      <w:pPr>
        <w:ind w:left="3096" w:hanging="360"/>
      </w:pPr>
    </w:lvl>
    <w:lvl w:ilvl="4" w:tplc="241A0019" w:tentative="1">
      <w:start w:val="1"/>
      <w:numFmt w:val="lowerLetter"/>
      <w:lvlText w:val="%5."/>
      <w:lvlJc w:val="left"/>
      <w:pPr>
        <w:ind w:left="3816" w:hanging="360"/>
      </w:pPr>
    </w:lvl>
    <w:lvl w:ilvl="5" w:tplc="241A001B" w:tentative="1">
      <w:start w:val="1"/>
      <w:numFmt w:val="lowerRoman"/>
      <w:lvlText w:val="%6."/>
      <w:lvlJc w:val="right"/>
      <w:pPr>
        <w:ind w:left="4536" w:hanging="180"/>
      </w:pPr>
    </w:lvl>
    <w:lvl w:ilvl="6" w:tplc="241A000F" w:tentative="1">
      <w:start w:val="1"/>
      <w:numFmt w:val="decimal"/>
      <w:lvlText w:val="%7."/>
      <w:lvlJc w:val="left"/>
      <w:pPr>
        <w:ind w:left="5256" w:hanging="360"/>
      </w:pPr>
    </w:lvl>
    <w:lvl w:ilvl="7" w:tplc="241A0019" w:tentative="1">
      <w:start w:val="1"/>
      <w:numFmt w:val="lowerLetter"/>
      <w:lvlText w:val="%8."/>
      <w:lvlJc w:val="left"/>
      <w:pPr>
        <w:ind w:left="5976" w:hanging="360"/>
      </w:pPr>
    </w:lvl>
    <w:lvl w:ilvl="8" w:tplc="241A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9" w15:restartNumberingAfterBreak="0">
    <w:nsid w:val="2A0001F9"/>
    <w:multiLevelType w:val="multilevel"/>
    <w:tmpl w:val="B2C482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A2F0899"/>
    <w:multiLevelType w:val="hybridMultilevel"/>
    <w:tmpl w:val="616CDE1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7D29B6"/>
    <w:multiLevelType w:val="multilevel"/>
    <w:tmpl w:val="F1B8A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D316F25"/>
    <w:multiLevelType w:val="multilevel"/>
    <w:tmpl w:val="7BF4C57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DB773D8"/>
    <w:multiLevelType w:val="multilevel"/>
    <w:tmpl w:val="0984840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E372054"/>
    <w:multiLevelType w:val="multilevel"/>
    <w:tmpl w:val="F0849A9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E4D0C37"/>
    <w:multiLevelType w:val="hybridMultilevel"/>
    <w:tmpl w:val="C524AD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F66286F"/>
    <w:multiLevelType w:val="hybridMultilevel"/>
    <w:tmpl w:val="05D891FC"/>
    <w:lvl w:ilvl="0" w:tplc="D4AA3D8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FC96618"/>
    <w:multiLevelType w:val="multilevel"/>
    <w:tmpl w:val="D9E0E4F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1B94260"/>
    <w:multiLevelType w:val="hybridMultilevel"/>
    <w:tmpl w:val="588A201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42B22A1"/>
    <w:multiLevelType w:val="multilevel"/>
    <w:tmpl w:val="84E4C5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4445243"/>
    <w:multiLevelType w:val="hybridMultilevel"/>
    <w:tmpl w:val="5BFAE4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61A470B"/>
    <w:multiLevelType w:val="multilevel"/>
    <w:tmpl w:val="51B061D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78F32D8"/>
    <w:multiLevelType w:val="hybridMultilevel"/>
    <w:tmpl w:val="20A6D88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4" w15:restartNumberingAfterBreak="0">
    <w:nsid w:val="3B7B0D90"/>
    <w:multiLevelType w:val="multilevel"/>
    <w:tmpl w:val="223CA2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CC9276C"/>
    <w:multiLevelType w:val="multilevel"/>
    <w:tmpl w:val="4AD07F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F100CE0"/>
    <w:multiLevelType w:val="hybridMultilevel"/>
    <w:tmpl w:val="5FBE86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0DA3064"/>
    <w:multiLevelType w:val="multilevel"/>
    <w:tmpl w:val="6A8CDB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2B4309A"/>
    <w:multiLevelType w:val="multilevel"/>
    <w:tmpl w:val="69DC869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49B3A4C"/>
    <w:multiLevelType w:val="multilevel"/>
    <w:tmpl w:val="9032456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4C634A9"/>
    <w:multiLevelType w:val="multilevel"/>
    <w:tmpl w:val="D96EDE0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516133C"/>
    <w:multiLevelType w:val="multilevel"/>
    <w:tmpl w:val="4E0811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5284BE2"/>
    <w:multiLevelType w:val="multilevel"/>
    <w:tmpl w:val="B84E3B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6881C92"/>
    <w:multiLevelType w:val="multilevel"/>
    <w:tmpl w:val="A5425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82D2567"/>
    <w:multiLevelType w:val="hybridMultilevel"/>
    <w:tmpl w:val="1286103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83C635E"/>
    <w:multiLevelType w:val="multilevel"/>
    <w:tmpl w:val="C27492D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9395D56"/>
    <w:multiLevelType w:val="multilevel"/>
    <w:tmpl w:val="0A88573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B651ADA"/>
    <w:multiLevelType w:val="hybridMultilevel"/>
    <w:tmpl w:val="B8E6D4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B8870CF"/>
    <w:multiLevelType w:val="hybridMultilevel"/>
    <w:tmpl w:val="25EAF7D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E834797"/>
    <w:multiLevelType w:val="multilevel"/>
    <w:tmpl w:val="811A21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2DF7006"/>
    <w:multiLevelType w:val="hybridMultilevel"/>
    <w:tmpl w:val="BD5CEBE0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7E66816"/>
    <w:multiLevelType w:val="multilevel"/>
    <w:tmpl w:val="9F50446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9171215"/>
    <w:multiLevelType w:val="multilevel"/>
    <w:tmpl w:val="AF68DBD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D80455A"/>
    <w:multiLevelType w:val="multilevel"/>
    <w:tmpl w:val="C6BCA91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D817931"/>
    <w:multiLevelType w:val="hybridMultilevel"/>
    <w:tmpl w:val="050ABA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04E5085"/>
    <w:multiLevelType w:val="multilevel"/>
    <w:tmpl w:val="861A2D5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1583019"/>
    <w:multiLevelType w:val="hybridMultilevel"/>
    <w:tmpl w:val="5998AFC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158329E"/>
    <w:multiLevelType w:val="multilevel"/>
    <w:tmpl w:val="26FCDC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2301DA7"/>
    <w:multiLevelType w:val="multilevel"/>
    <w:tmpl w:val="90488C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33C41E2"/>
    <w:multiLevelType w:val="hybridMultilevel"/>
    <w:tmpl w:val="02AAA3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673043F"/>
    <w:multiLevelType w:val="multilevel"/>
    <w:tmpl w:val="2788EB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7062315"/>
    <w:multiLevelType w:val="multilevel"/>
    <w:tmpl w:val="4DD8C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80B4148"/>
    <w:multiLevelType w:val="multilevel"/>
    <w:tmpl w:val="32900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A6B5174"/>
    <w:multiLevelType w:val="hybridMultilevel"/>
    <w:tmpl w:val="A77E4152"/>
    <w:lvl w:ilvl="0" w:tplc="7704761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125" w:hanging="360"/>
      </w:pPr>
    </w:lvl>
    <w:lvl w:ilvl="2" w:tplc="241A001B" w:tentative="1">
      <w:start w:val="1"/>
      <w:numFmt w:val="lowerRoman"/>
      <w:lvlText w:val="%3."/>
      <w:lvlJc w:val="right"/>
      <w:pPr>
        <w:ind w:left="1845" w:hanging="180"/>
      </w:pPr>
    </w:lvl>
    <w:lvl w:ilvl="3" w:tplc="241A000F" w:tentative="1">
      <w:start w:val="1"/>
      <w:numFmt w:val="decimal"/>
      <w:lvlText w:val="%4."/>
      <w:lvlJc w:val="left"/>
      <w:pPr>
        <w:ind w:left="2565" w:hanging="360"/>
      </w:pPr>
    </w:lvl>
    <w:lvl w:ilvl="4" w:tplc="241A0019" w:tentative="1">
      <w:start w:val="1"/>
      <w:numFmt w:val="lowerLetter"/>
      <w:lvlText w:val="%5."/>
      <w:lvlJc w:val="left"/>
      <w:pPr>
        <w:ind w:left="3285" w:hanging="360"/>
      </w:pPr>
    </w:lvl>
    <w:lvl w:ilvl="5" w:tplc="241A001B" w:tentative="1">
      <w:start w:val="1"/>
      <w:numFmt w:val="lowerRoman"/>
      <w:lvlText w:val="%6."/>
      <w:lvlJc w:val="right"/>
      <w:pPr>
        <w:ind w:left="4005" w:hanging="180"/>
      </w:pPr>
    </w:lvl>
    <w:lvl w:ilvl="6" w:tplc="241A000F" w:tentative="1">
      <w:start w:val="1"/>
      <w:numFmt w:val="decimal"/>
      <w:lvlText w:val="%7."/>
      <w:lvlJc w:val="left"/>
      <w:pPr>
        <w:ind w:left="4725" w:hanging="360"/>
      </w:pPr>
    </w:lvl>
    <w:lvl w:ilvl="7" w:tplc="241A0019" w:tentative="1">
      <w:start w:val="1"/>
      <w:numFmt w:val="lowerLetter"/>
      <w:lvlText w:val="%8."/>
      <w:lvlJc w:val="left"/>
      <w:pPr>
        <w:ind w:left="5445" w:hanging="360"/>
      </w:pPr>
    </w:lvl>
    <w:lvl w:ilvl="8" w:tplc="241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74" w15:restartNumberingAfterBreak="0">
    <w:nsid w:val="6A8C480E"/>
    <w:multiLevelType w:val="multilevel"/>
    <w:tmpl w:val="0FD0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CD73157"/>
    <w:multiLevelType w:val="multilevel"/>
    <w:tmpl w:val="3C82A7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D425EB8"/>
    <w:multiLevelType w:val="multilevel"/>
    <w:tmpl w:val="00F28E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F3B0083"/>
    <w:multiLevelType w:val="multilevel"/>
    <w:tmpl w:val="84B82D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0F66DAD"/>
    <w:multiLevelType w:val="multilevel"/>
    <w:tmpl w:val="B90C86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4EF41B1"/>
    <w:multiLevelType w:val="multilevel"/>
    <w:tmpl w:val="B540E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894085D"/>
    <w:multiLevelType w:val="multilevel"/>
    <w:tmpl w:val="02F83E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9905761"/>
    <w:multiLevelType w:val="multilevel"/>
    <w:tmpl w:val="FEB620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ECD633D"/>
    <w:multiLevelType w:val="multilevel"/>
    <w:tmpl w:val="F46C76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F054894"/>
    <w:multiLevelType w:val="multilevel"/>
    <w:tmpl w:val="0FD0E31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FFB175D"/>
    <w:multiLevelType w:val="hybridMultilevel"/>
    <w:tmpl w:val="7BC49990"/>
    <w:lvl w:ilvl="0" w:tplc="D59201B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i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35"/>
  </w:num>
  <w:num w:numId="3">
    <w:abstractNumId w:val="43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7"/>
  </w:num>
  <w:num w:numId="5">
    <w:abstractNumId w:val="46"/>
  </w:num>
  <w:num w:numId="6">
    <w:abstractNumId w:val="19"/>
  </w:num>
  <w:num w:numId="7">
    <w:abstractNumId w:val="40"/>
  </w:num>
  <w:num w:numId="8">
    <w:abstractNumId w:val="12"/>
  </w:num>
  <w:num w:numId="9">
    <w:abstractNumId w:val="21"/>
  </w:num>
  <w:num w:numId="10">
    <w:abstractNumId w:val="73"/>
  </w:num>
  <w:num w:numId="11">
    <w:abstractNumId w:val="15"/>
  </w:num>
  <w:num w:numId="12">
    <w:abstractNumId w:val="30"/>
  </w:num>
  <w:num w:numId="13">
    <w:abstractNumId w:val="7"/>
  </w:num>
  <w:num w:numId="14">
    <w:abstractNumId w:val="58"/>
  </w:num>
  <w:num w:numId="15">
    <w:abstractNumId w:val="60"/>
  </w:num>
  <w:num w:numId="16">
    <w:abstractNumId w:val="54"/>
  </w:num>
  <w:num w:numId="17">
    <w:abstractNumId w:val="66"/>
  </w:num>
  <w:num w:numId="18">
    <w:abstractNumId w:val="64"/>
  </w:num>
  <w:num w:numId="19">
    <w:abstractNumId w:val="4"/>
  </w:num>
  <w:num w:numId="20">
    <w:abstractNumId w:val="42"/>
  </w:num>
  <w:num w:numId="21">
    <w:abstractNumId w:val="31"/>
  </w:num>
  <w:num w:numId="22">
    <w:abstractNumId w:val="51"/>
  </w:num>
  <w:num w:numId="23">
    <w:abstractNumId w:val="78"/>
  </w:num>
  <w:num w:numId="24">
    <w:abstractNumId w:val="65"/>
  </w:num>
  <w:num w:numId="25">
    <w:abstractNumId w:val="72"/>
  </w:num>
  <w:num w:numId="26">
    <w:abstractNumId w:val="29"/>
  </w:num>
  <w:num w:numId="27">
    <w:abstractNumId w:val="5"/>
  </w:num>
  <w:num w:numId="28">
    <w:abstractNumId w:val="6"/>
  </w:num>
  <w:num w:numId="29">
    <w:abstractNumId w:val="83"/>
  </w:num>
  <w:num w:numId="30">
    <w:abstractNumId w:val="23"/>
  </w:num>
  <w:num w:numId="31">
    <w:abstractNumId w:val="75"/>
  </w:num>
  <w:num w:numId="32">
    <w:abstractNumId w:val="82"/>
  </w:num>
  <w:num w:numId="33">
    <w:abstractNumId w:val="10"/>
  </w:num>
  <w:num w:numId="34">
    <w:abstractNumId w:val="48"/>
  </w:num>
  <w:num w:numId="35">
    <w:abstractNumId w:val="13"/>
  </w:num>
  <w:num w:numId="36">
    <w:abstractNumId w:val="0"/>
  </w:num>
  <w:num w:numId="37">
    <w:abstractNumId w:val="68"/>
  </w:num>
  <w:num w:numId="38">
    <w:abstractNumId w:val="44"/>
  </w:num>
  <w:num w:numId="39">
    <w:abstractNumId w:val="24"/>
  </w:num>
  <w:num w:numId="40">
    <w:abstractNumId w:val="84"/>
  </w:num>
  <w:num w:numId="41">
    <w:abstractNumId w:val="2"/>
  </w:num>
  <w:num w:numId="42">
    <w:abstractNumId w:val="69"/>
  </w:num>
  <w:num w:numId="43">
    <w:abstractNumId w:val="22"/>
  </w:num>
  <w:num w:numId="44">
    <w:abstractNumId w:val="52"/>
  </w:num>
  <w:num w:numId="45">
    <w:abstractNumId w:val="76"/>
  </w:num>
  <w:num w:numId="46">
    <w:abstractNumId w:val="80"/>
  </w:num>
  <w:num w:numId="47">
    <w:abstractNumId w:val="34"/>
  </w:num>
  <w:num w:numId="48">
    <w:abstractNumId w:val="11"/>
  </w:num>
  <w:num w:numId="49">
    <w:abstractNumId w:val="32"/>
  </w:num>
  <w:num w:numId="50">
    <w:abstractNumId w:val="8"/>
  </w:num>
  <w:num w:numId="51">
    <w:abstractNumId w:val="79"/>
  </w:num>
  <w:num w:numId="52">
    <w:abstractNumId w:val="70"/>
  </w:num>
  <w:num w:numId="53">
    <w:abstractNumId w:val="27"/>
  </w:num>
  <w:num w:numId="54">
    <w:abstractNumId w:val="25"/>
  </w:num>
  <w:num w:numId="55">
    <w:abstractNumId w:val="33"/>
  </w:num>
  <w:num w:numId="56">
    <w:abstractNumId w:val="56"/>
  </w:num>
  <w:num w:numId="57">
    <w:abstractNumId w:val="37"/>
  </w:num>
  <w:num w:numId="58">
    <w:abstractNumId w:val="71"/>
  </w:num>
  <w:num w:numId="59">
    <w:abstractNumId w:val="45"/>
  </w:num>
  <w:num w:numId="60">
    <w:abstractNumId w:val="67"/>
  </w:num>
  <w:num w:numId="61">
    <w:abstractNumId w:val="39"/>
  </w:num>
  <w:num w:numId="62">
    <w:abstractNumId w:val="47"/>
  </w:num>
  <w:num w:numId="63">
    <w:abstractNumId w:val="63"/>
  </w:num>
  <w:num w:numId="64">
    <w:abstractNumId w:val="49"/>
  </w:num>
  <w:num w:numId="65">
    <w:abstractNumId w:val="55"/>
  </w:num>
  <w:num w:numId="66">
    <w:abstractNumId w:val="74"/>
  </w:num>
  <w:num w:numId="67">
    <w:abstractNumId w:val="26"/>
  </w:num>
  <w:num w:numId="68">
    <w:abstractNumId w:val="62"/>
  </w:num>
  <w:num w:numId="69">
    <w:abstractNumId w:val="9"/>
  </w:num>
  <w:num w:numId="70">
    <w:abstractNumId w:val="41"/>
  </w:num>
  <w:num w:numId="71">
    <w:abstractNumId w:val="81"/>
  </w:num>
  <w:num w:numId="72">
    <w:abstractNumId w:val="59"/>
  </w:num>
  <w:num w:numId="73">
    <w:abstractNumId w:val="16"/>
  </w:num>
  <w:num w:numId="74">
    <w:abstractNumId w:val="53"/>
  </w:num>
  <w:num w:numId="75">
    <w:abstractNumId w:val="77"/>
  </w:num>
  <w:num w:numId="76">
    <w:abstractNumId w:val="14"/>
  </w:num>
  <w:num w:numId="77">
    <w:abstractNumId w:val="61"/>
  </w:num>
  <w:num w:numId="78">
    <w:abstractNumId w:val="20"/>
  </w:num>
  <w:num w:numId="79">
    <w:abstractNumId w:val="50"/>
  </w:num>
  <w:num w:numId="80">
    <w:abstractNumId w:val="1"/>
  </w:num>
  <w:num w:numId="81">
    <w:abstractNumId w:val="36"/>
  </w:num>
  <w:num w:numId="82">
    <w:abstractNumId w:val="17"/>
  </w:num>
  <w:num w:numId="83">
    <w:abstractNumId w:val="28"/>
  </w:num>
  <w:num w:numId="84">
    <w:abstractNumId w:val="38"/>
  </w:num>
  <w:num w:numId="85">
    <w:abstractNumId w:val="18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activeWritingStyle w:appName="MSWord" w:lang="en-US" w:vendorID="64" w:dllVersion="131078" w:nlCheck="1" w:checkStyle="0"/>
  <w:activeWritingStyle w:appName="MSWord" w:lang="en-US" w:vendorID="64" w:dllVersion="4096" w:nlCheck="1" w:checkStyle="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BC"/>
    <w:rsid w:val="00002F32"/>
    <w:rsid w:val="0000752D"/>
    <w:rsid w:val="00010A9F"/>
    <w:rsid w:val="000111FD"/>
    <w:rsid w:val="000350B7"/>
    <w:rsid w:val="00035108"/>
    <w:rsid w:val="000471BA"/>
    <w:rsid w:val="00047C09"/>
    <w:rsid w:val="00047C77"/>
    <w:rsid w:val="0005564D"/>
    <w:rsid w:val="00063135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0F0782"/>
    <w:rsid w:val="000F17CA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1F66E6"/>
    <w:rsid w:val="00202E8F"/>
    <w:rsid w:val="002067AB"/>
    <w:rsid w:val="002072BC"/>
    <w:rsid w:val="00207B94"/>
    <w:rsid w:val="00210097"/>
    <w:rsid w:val="00211158"/>
    <w:rsid w:val="0021501F"/>
    <w:rsid w:val="002219CB"/>
    <w:rsid w:val="00227054"/>
    <w:rsid w:val="0023017A"/>
    <w:rsid w:val="002514E4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2A68"/>
    <w:rsid w:val="002E43D3"/>
    <w:rsid w:val="002E6A45"/>
    <w:rsid w:val="002F060C"/>
    <w:rsid w:val="002F2152"/>
    <w:rsid w:val="002F3FB8"/>
    <w:rsid w:val="00302D1A"/>
    <w:rsid w:val="003067D9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7B3"/>
    <w:rsid w:val="00356A51"/>
    <w:rsid w:val="003619B9"/>
    <w:rsid w:val="00371214"/>
    <w:rsid w:val="00373276"/>
    <w:rsid w:val="00375D67"/>
    <w:rsid w:val="0037609A"/>
    <w:rsid w:val="003762D9"/>
    <w:rsid w:val="003817B0"/>
    <w:rsid w:val="003A2A8D"/>
    <w:rsid w:val="003A7AA1"/>
    <w:rsid w:val="003B10CC"/>
    <w:rsid w:val="003B4867"/>
    <w:rsid w:val="003C490F"/>
    <w:rsid w:val="003D1537"/>
    <w:rsid w:val="003E548D"/>
    <w:rsid w:val="003E72E6"/>
    <w:rsid w:val="003F233C"/>
    <w:rsid w:val="004054A7"/>
    <w:rsid w:val="00405DB0"/>
    <w:rsid w:val="00406427"/>
    <w:rsid w:val="00406790"/>
    <w:rsid w:val="00423562"/>
    <w:rsid w:val="0042691F"/>
    <w:rsid w:val="004301A6"/>
    <w:rsid w:val="0043576F"/>
    <w:rsid w:val="00437893"/>
    <w:rsid w:val="00440174"/>
    <w:rsid w:val="00441C4B"/>
    <w:rsid w:val="0044320A"/>
    <w:rsid w:val="00461023"/>
    <w:rsid w:val="004610CA"/>
    <w:rsid w:val="0046139A"/>
    <w:rsid w:val="0046178F"/>
    <w:rsid w:val="004759F6"/>
    <w:rsid w:val="0048292F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D6746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08A0"/>
    <w:rsid w:val="005110DD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3BB4"/>
    <w:rsid w:val="005848E5"/>
    <w:rsid w:val="00586186"/>
    <w:rsid w:val="00591647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0963"/>
    <w:rsid w:val="00632C24"/>
    <w:rsid w:val="00636E2E"/>
    <w:rsid w:val="00651313"/>
    <w:rsid w:val="0065315B"/>
    <w:rsid w:val="006612BC"/>
    <w:rsid w:val="00661FC5"/>
    <w:rsid w:val="00676FAE"/>
    <w:rsid w:val="006807B0"/>
    <w:rsid w:val="00687291"/>
    <w:rsid w:val="00695ABD"/>
    <w:rsid w:val="00696B72"/>
    <w:rsid w:val="00697A77"/>
    <w:rsid w:val="006A13EE"/>
    <w:rsid w:val="006A3F92"/>
    <w:rsid w:val="006B2A58"/>
    <w:rsid w:val="006B407A"/>
    <w:rsid w:val="006B622F"/>
    <w:rsid w:val="006B77FD"/>
    <w:rsid w:val="006D2180"/>
    <w:rsid w:val="006D70BA"/>
    <w:rsid w:val="006E0933"/>
    <w:rsid w:val="006E34EE"/>
    <w:rsid w:val="006E52FA"/>
    <w:rsid w:val="006E759A"/>
    <w:rsid w:val="006F45DA"/>
    <w:rsid w:val="00703FFE"/>
    <w:rsid w:val="00706CB7"/>
    <w:rsid w:val="00714A96"/>
    <w:rsid w:val="00716E6F"/>
    <w:rsid w:val="00721AF5"/>
    <w:rsid w:val="00734E5F"/>
    <w:rsid w:val="0074159A"/>
    <w:rsid w:val="0074177F"/>
    <w:rsid w:val="00755D95"/>
    <w:rsid w:val="00760CED"/>
    <w:rsid w:val="00761EB2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048B"/>
    <w:rsid w:val="008028FE"/>
    <w:rsid w:val="008032EF"/>
    <w:rsid w:val="0081181D"/>
    <w:rsid w:val="00815DFF"/>
    <w:rsid w:val="00816408"/>
    <w:rsid w:val="00816B3E"/>
    <w:rsid w:val="0082055B"/>
    <w:rsid w:val="008212E7"/>
    <w:rsid w:val="008213A9"/>
    <w:rsid w:val="00825B49"/>
    <w:rsid w:val="00833124"/>
    <w:rsid w:val="00834180"/>
    <w:rsid w:val="0083793D"/>
    <w:rsid w:val="00842B98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710"/>
    <w:rsid w:val="008E6EBB"/>
    <w:rsid w:val="008F2084"/>
    <w:rsid w:val="008F507E"/>
    <w:rsid w:val="008F6535"/>
    <w:rsid w:val="0090233E"/>
    <w:rsid w:val="009060E3"/>
    <w:rsid w:val="009103DE"/>
    <w:rsid w:val="00923CD9"/>
    <w:rsid w:val="0092519E"/>
    <w:rsid w:val="00927E15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76424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07ABC"/>
    <w:rsid w:val="00A15699"/>
    <w:rsid w:val="00A20A5C"/>
    <w:rsid w:val="00A24E44"/>
    <w:rsid w:val="00A300B8"/>
    <w:rsid w:val="00A31CD7"/>
    <w:rsid w:val="00A35554"/>
    <w:rsid w:val="00A3617D"/>
    <w:rsid w:val="00A377FC"/>
    <w:rsid w:val="00A46F53"/>
    <w:rsid w:val="00A53BC1"/>
    <w:rsid w:val="00A568C2"/>
    <w:rsid w:val="00A61D76"/>
    <w:rsid w:val="00A81D55"/>
    <w:rsid w:val="00A9056E"/>
    <w:rsid w:val="00A91E5E"/>
    <w:rsid w:val="00A9261C"/>
    <w:rsid w:val="00A9372C"/>
    <w:rsid w:val="00AA0445"/>
    <w:rsid w:val="00AA16E7"/>
    <w:rsid w:val="00AA4871"/>
    <w:rsid w:val="00AA7BF0"/>
    <w:rsid w:val="00AB0176"/>
    <w:rsid w:val="00AB2669"/>
    <w:rsid w:val="00AB4BC7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568B9"/>
    <w:rsid w:val="00B65C3C"/>
    <w:rsid w:val="00B735FF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841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23726"/>
    <w:rsid w:val="00C3093C"/>
    <w:rsid w:val="00C430E1"/>
    <w:rsid w:val="00C44635"/>
    <w:rsid w:val="00C5166F"/>
    <w:rsid w:val="00C5237E"/>
    <w:rsid w:val="00C631D8"/>
    <w:rsid w:val="00C64089"/>
    <w:rsid w:val="00C65CCA"/>
    <w:rsid w:val="00C73F99"/>
    <w:rsid w:val="00C7633B"/>
    <w:rsid w:val="00C81DF9"/>
    <w:rsid w:val="00C85F2D"/>
    <w:rsid w:val="00C90377"/>
    <w:rsid w:val="00CA2A0E"/>
    <w:rsid w:val="00CA4CDC"/>
    <w:rsid w:val="00CA6ED1"/>
    <w:rsid w:val="00CA718A"/>
    <w:rsid w:val="00CA71A9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305EB"/>
    <w:rsid w:val="00D409D2"/>
    <w:rsid w:val="00D41151"/>
    <w:rsid w:val="00D42F16"/>
    <w:rsid w:val="00D63394"/>
    <w:rsid w:val="00D651D3"/>
    <w:rsid w:val="00D65AE9"/>
    <w:rsid w:val="00D70C6D"/>
    <w:rsid w:val="00D75F44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26F6"/>
    <w:rsid w:val="00DE5984"/>
    <w:rsid w:val="00DE6253"/>
    <w:rsid w:val="00DE74FB"/>
    <w:rsid w:val="00DF0805"/>
    <w:rsid w:val="00DF2A13"/>
    <w:rsid w:val="00DF4816"/>
    <w:rsid w:val="00DF7E72"/>
    <w:rsid w:val="00E041D4"/>
    <w:rsid w:val="00E11607"/>
    <w:rsid w:val="00E12149"/>
    <w:rsid w:val="00E145A9"/>
    <w:rsid w:val="00E15E00"/>
    <w:rsid w:val="00E16859"/>
    <w:rsid w:val="00E17267"/>
    <w:rsid w:val="00E1782D"/>
    <w:rsid w:val="00E256F5"/>
    <w:rsid w:val="00E31841"/>
    <w:rsid w:val="00E3466D"/>
    <w:rsid w:val="00E361FF"/>
    <w:rsid w:val="00E55B33"/>
    <w:rsid w:val="00E57B0B"/>
    <w:rsid w:val="00E65911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22C10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2ECF"/>
    <w:rsid w:val="00F740EB"/>
    <w:rsid w:val="00F7428C"/>
    <w:rsid w:val="00F8198E"/>
    <w:rsid w:val="00F877E8"/>
    <w:rsid w:val="00F87F82"/>
    <w:rsid w:val="00F90094"/>
    <w:rsid w:val="00F94027"/>
    <w:rsid w:val="00F94867"/>
    <w:rsid w:val="00F96F62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4D25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857B8F"/>
  <w15:chartTrackingRefBased/>
  <w15:docId w15:val="{6E2B1F67-9BE1-4F22-B874-28B1BE24B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1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rsid w:val="00CA718A"/>
    <w:pPr>
      <w:numPr>
        <w:ilvl w:val="2"/>
      </w:numPr>
      <w:outlineLvl w:val="2"/>
    </w:pPr>
    <w:rPr>
      <w:b w:val="0"/>
      <w:bCs w:val="0"/>
      <w:i/>
      <w:iCs/>
      <w:sz w:val="24"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styleId="Emphasis">
    <w:name w:val="Emphasis"/>
    <w:qFormat/>
    <w:rsid w:val="000F17CA"/>
    <w:rPr>
      <w:i/>
      <w:iCs/>
    </w:rPr>
  </w:style>
  <w:style w:type="character" w:customStyle="1" w:styleId="BodyTextChar">
    <w:name w:val="Body Text Char"/>
    <w:link w:val="BodyText"/>
    <w:rsid w:val="009060E3"/>
    <w:rPr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A718A"/>
    <w:pPr>
      <w:keepLines/>
      <w:widowControl/>
      <w:numPr>
        <w:numId w:val="0"/>
      </w:numPr>
      <w:autoSpaceDE/>
      <w:autoSpaceDN/>
      <w:spacing w:before="240" w:after="0" w:line="259" w:lineRule="auto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character" w:styleId="Hyperlink">
    <w:name w:val="Hyperlink"/>
    <w:uiPriority w:val="99"/>
    <w:unhideWhenUsed/>
    <w:rsid w:val="00CA718A"/>
    <w:rPr>
      <w:color w:val="0563C1"/>
      <w:u w:val="single"/>
    </w:rPr>
  </w:style>
  <w:style w:type="paragraph" w:styleId="NormalWeb">
    <w:name w:val="Normal (Web)"/>
    <w:basedOn w:val="Normal"/>
    <w:uiPriority w:val="99"/>
    <w:unhideWhenUsed/>
    <w:rsid w:val="00B735FF"/>
    <w:pPr>
      <w:widowControl/>
      <w:autoSpaceDE/>
      <w:autoSpaceDN/>
      <w:spacing w:before="100" w:beforeAutospacing="1" w:after="100" w:afterAutospacing="1" w:line="240" w:lineRule="auto"/>
    </w:pPr>
    <w:rPr>
      <w:sz w:val="24"/>
      <w:szCs w:val="24"/>
      <w:lang w:val="sr-Latn-RS" w:eastAsia="sr-Latn-RS"/>
    </w:rPr>
  </w:style>
  <w:style w:type="paragraph" w:customStyle="1" w:styleId="paragraph">
    <w:name w:val="paragraph"/>
    <w:basedOn w:val="Normal"/>
    <w:rsid w:val="00B735FF"/>
    <w:pPr>
      <w:widowControl/>
      <w:autoSpaceDE/>
      <w:autoSpaceDN/>
      <w:spacing w:before="100" w:beforeAutospacing="1" w:after="100" w:afterAutospacing="1" w:line="240" w:lineRule="auto"/>
    </w:pPr>
    <w:rPr>
      <w:sz w:val="24"/>
      <w:szCs w:val="24"/>
      <w:lang w:val="sr-Latn-RS" w:eastAsia="sr-Latn-RS"/>
    </w:rPr>
  </w:style>
  <w:style w:type="character" w:customStyle="1" w:styleId="normaltextrun">
    <w:name w:val="normaltextrun"/>
    <w:rsid w:val="00B735FF"/>
  </w:style>
  <w:style w:type="character" w:customStyle="1" w:styleId="eop">
    <w:name w:val="eop"/>
    <w:rsid w:val="00B735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53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3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8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6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3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7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8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4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2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8C770219D3FB44A3CEC427D8347556" ma:contentTypeVersion="7" ma:contentTypeDescription="Create a new document." ma:contentTypeScope="" ma:versionID="1eb59b3974673dda6a29ea86016215e9">
  <xsd:schema xmlns:xsd="http://www.w3.org/2001/XMLSchema" xmlns:xs="http://www.w3.org/2001/XMLSchema" xmlns:p="http://schemas.microsoft.com/office/2006/metadata/properties" xmlns:ns2="a5837bff-777a-4900-88db-e31b1fcf6c2d" targetNamespace="http://schemas.microsoft.com/office/2006/metadata/properties" ma:root="true" ma:fieldsID="b7fb88c1a80ca503158f3d9c81cedcde" ns2:_="">
    <xsd:import namespace="a5837bff-777a-4900-88db-e31b1fcf6c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837bff-777a-4900-88db-e31b1fcf6c2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3C92E-C630-4D20-894D-4F6AEEFC1C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837bff-777a-4900-88db-e31b1fcf6c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EBBE5B9-600C-4178-8DB2-995890A333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62ED96B-B909-478F-8B37-BA24288812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594D05E-C41D-4629-80F2-C64A5240B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19</TotalTime>
  <Pages>60</Pages>
  <Words>4033</Words>
  <Characters>22989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26969</CharactersWithSpaces>
  <SharedDoc>false</SharedDoc>
  <HLinks>
    <vt:vector size="306" baseType="variant">
      <vt:variant>
        <vt:i4>1703991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_Toc44175977</vt:lpwstr>
      </vt:variant>
      <vt:variant>
        <vt:i4>1769527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_Toc44175976</vt:lpwstr>
      </vt:variant>
      <vt:variant>
        <vt:i4>1572919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_Toc44175975</vt:lpwstr>
      </vt:variant>
      <vt:variant>
        <vt:i4>1638455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_Toc44175974</vt:lpwstr>
      </vt:variant>
      <vt:variant>
        <vt:i4>1966135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_Toc44175973</vt:lpwstr>
      </vt:variant>
      <vt:variant>
        <vt:i4>2031671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_Toc44175972</vt:lpwstr>
      </vt:variant>
      <vt:variant>
        <vt:i4>1835063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_Toc44175971</vt:lpwstr>
      </vt:variant>
      <vt:variant>
        <vt:i4>1900599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_Toc44175970</vt:lpwstr>
      </vt:variant>
      <vt:variant>
        <vt:i4>1310774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_Toc44175969</vt:lpwstr>
      </vt:variant>
      <vt:variant>
        <vt:i4>1376310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_Toc44175968</vt:lpwstr>
      </vt:variant>
      <vt:variant>
        <vt:i4>1703990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_Toc44175967</vt:lpwstr>
      </vt:variant>
      <vt:variant>
        <vt:i4>1769526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_Toc44175966</vt:lpwstr>
      </vt:variant>
      <vt:variant>
        <vt:i4>1572918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_Toc44175965</vt:lpwstr>
      </vt:variant>
      <vt:variant>
        <vt:i4>1638454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_Toc44175964</vt:lpwstr>
      </vt:variant>
      <vt:variant>
        <vt:i4>1966134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_Toc44175963</vt:lpwstr>
      </vt:variant>
      <vt:variant>
        <vt:i4>2031670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_Toc44175962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_Toc44175961</vt:lpwstr>
      </vt:variant>
      <vt:variant>
        <vt:i4>1900598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_Toc44175960</vt:lpwstr>
      </vt:variant>
      <vt:variant>
        <vt:i4>1310773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_Toc44175959</vt:lpwstr>
      </vt:variant>
      <vt:variant>
        <vt:i4>1376309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_Toc44175958</vt:lpwstr>
      </vt:variant>
      <vt:variant>
        <vt:i4>1703989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_Toc44175957</vt:lpwstr>
      </vt:variant>
      <vt:variant>
        <vt:i4>1769525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_Toc44175956</vt:lpwstr>
      </vt:variant>
      <vt:variant>
        <vt:i4>1572917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_Toc44175955</vt:lpwstr>
      </vt:variant>
      <vt:variant>
        <vt:i4>1638453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_Toc44175954</vt:lpwstr>
      </vt:variant>
      <vt:variant>
        <vt:i4>1966133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_Toc44175953</vt:lpwstr>
      </vt:variant>
      <vt:variant>
        <vt:i4>2031669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_Toc44175952</vt:lpwstr>
      </vt:variant>
      <vt:variant>
        <vt:i4>1835061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_Toc44175951</vt:lpwstr>
      </vt:variant>
      <vt:variant>
        <vt:i4>1900597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_Toc44175950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_Toc44175949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_Toc44175948</vt:lpwstr>
      </vt:variant>
      <vt:variant>
        <vt:i4>1703988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_Toc44175947</vt:lpwstr>
      </vt:variant>
      <vt:variant>
        <vt:i4>1769524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_Toc44175946</vt:lpwstr>
      </vt:variant>
      <vt:variant>
        <vt:i4>1572916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_Toc44175945</vt:lpwstr>
      </vt:variant>
      <vt:variant>
        <vt:i4>1638452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_Toc44175944</vt:lpwstr>
      </vt:variant>
      <vt:variant>
        <vt:i4>1966132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_Toc44175943</vt:lpwstr>
      </vt:variant>
      <vt:variant>
        <vt:i4>2031668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_Toc44175942</vt:lpwstr>
      </vt:variant>
      <vt:variant>
        <vt:i4>1835060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_Toc44175941</vt:lpwstr>
      </vt:variant>
      <vt:variant>
        <vt:i4>1900596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_Toc44175940</vt:lpwstr>
      </vt:variant>
      <vt:variant>
        <vt:i4>1310771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_Toc44175939</vt:lpwstr>
      </vt:variant>
      <vt:variant>
        <vt:i4>1376307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_Toc44175938</vt:lpwstr>
      </vt:variant>
      <vt:variant>
        <vt:i4>1703987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_Toc44175937</vt:lpwstr>
      </vt:variant>
      <vt:variant>
        <vt:i4>1769523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_Toc44175936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_Toc44175935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_Toc44175934</vt:lpwstr>
      </vt:variant>
      <vt:variant>
        <vt:i4>1966131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_Toc44175933</vt:lpwstr>
      </vt:variant>
      <vt:variant>
        <vt:i4>2031667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_Toc44175932</vt:lpwstr>
      </vt:variant>
      <vt:variant>
        <vt:i4>1835059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_Toc44175931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_Toc44175930</vt:lpwstr>
      </vt:variant>
      <vt:variant>
        <vt:i4>1310770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_Toc44175929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_Toc44175928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_Toc44175927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Aleksandra Jovanović</dc:creator>
  <cp:keywords/>
  <dc:description/>
  <cp:lastModifiedBy>Sara Jovanovic</cp:lastModifiedBy>
  <cp:revision>7</cp:revision>
  <dcterms:created xsi:type="dcterms:W3CDTF">2020-06-27T21:30:00Z</dcterms:created>
  <dcterms:modified xsi:type="dcterms:W3CDTF">2020-06-27T21:50:00Z</dcterms:modified>
</cp:coreProperties>
</file>